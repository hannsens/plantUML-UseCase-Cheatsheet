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9FCB85" w14:textId="77777777" w:rsidR="00D17A98" w:rsidRDefault="00EE4281" w:rsidP="005449D2">
      <w:pPr>
        <w:pStyle w:val="Bereichsberschrift"/>
      </w:pPr>
      <w:r>
        <w:t>Akteure</w:t>
      </w:r>
      <w:r w:rsidR="00B4454A">
        <w:t xml:space="preserve"> und Anwendungsfälle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5382"/>
        <w:gridCol w:w="3823"/>
      </w:tblGrid>
      <w:tr w:rsidR="00EE4281" w14:paraId="70826C74" w14:textId="77777777" w:rsidTr="001840BE">
        <w:tc>
          <w:tcPr>
            <w:tcW w:w="5382" w:type="dxa"/>
          </w:tcPr>
          <w:p w14:paraId="074F976B" w14:textId="77777777" w:rsidR="00631F47" w:rsidRPr="00631F47" w:rsidRDefault="00631F47" w:rsidP="00631F47">
            <w:pPr>
              <w:rPr>
                <w:rFonts w:ascii="Courier New" w:hAnsi="Courier New" w:cs="Courier New"/>
                <w:sz w:val="16"/>
              </w:rPr>
            </w:pPr>
            <w:r w:rsidRPr="00631F47">
              <w:rPr>
                <w:rFonts w:ascii="Courier New" w:hAnsi="Courier New" w:cs="Courier New"/>
                <w:sz w:val="16"/>
              </w:rPr>
              <w:t>'Generell zum Lesen von Use-Case-Diagrammen einfacher:</w:t>
            </w:r>
          </w:p>
          <w:p w14:paraId="13709F24" w14:textId="77777777" w:rsidR="00B4454A" w:rsidRPr="00B4454A" w:rsidRDefault="00B4454A" w:rsidP="00B4454A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B4454A">
              <w:rPr>
                <w:rFonts w:ascii="Courier New" w:hAnsi="Courier New" w:cs="Courier New"/>
                <w:sz w:val="16"/>
                <w:lang w:val="en-GB"/>
              </w:rPr>
              <w:t>left to right direction</w:t>
            </w:r>
          </w:p>
          <w:p w14:paraId="6295F58D" w14:textId="77777777" w:rsidR="00B4454A" w:rsidRPr="00B4454A" w:rsidRDefault="00B4454A" w:rsidP="00B4454A">
            <w:pPr>
              <w:rPr>
                <w:rFonts w:ascii="Courier New" w:hAnsi="Courier New" w:cs="Courier New"/>
                <w:sz w:val="16"/>
                <w:lang w:val="en-GB"/>
              </w:rPr>
            </w:pPr>
          </w:p>
          <w:p w14:paraId="2DFA1B62" w14:textId="729FB61F" w:rsidR="00B4454A" w:rsidRPr="00B4454A" w:rsidRDefault="00B4454A" w:rsidP="00B4454A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B4454A">
              <w:rPr>
                <w:rFonts w:ascii="Courier New" w:hAnsi="Courier New" w:cs="Courier New"/>
                <w:sz w:val="16"/>
                <w:lang w:val="en-GB"/>
              </w:rPr>
              <w:t>'</w:t>
            </w:r>
            <w:proofErr w:type="spellStart"/>
            <w:r w:rsidRPr="00B4454A">
              <w:rPr>
                <w:rFonts w:ascii="Courier New" w:hAnsi="Courier New" w:cs="Courier New"/>
                <w:sz w:val="16"/>
                <w:lang w:val="en-GB"/>
              </w:rPr>
              <w:t>Akteur</w:t>
            </w:r>
            <w:proofErr w:type="spellEnd"/>
            <w:r w:rsidRPr="00B4454A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B4454A">
              <w:rPr>
                <w:rFonts w:ascii="Courier New" w:hAnsi="Courier New" w:cs="Courier New"/>
                <w:sz w:val="16"/>
                <w:lang w:val="en-GB"/>
              </w:rPr>
              <w:t>festlegen</w:t>
            </w:r>
            <w:proofErr w:type="spellEnd"/>
            <w:r w:rsidR="00C47EE6">
              <w:rPr>
                <w:noProof/>
              </w:rPr>
              <w:t xml:space="preserve"> </w:t>
            </w:r>
          </w:p>
          <w:p w14:paraId="6EF94D6C" w14:textId="77777777" w:rsidR="00B4454A" w:rsidRPr="00B4454A" w:rsidRDefault="00B4454A" w:rsidP="00B4454A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B4454A">
              <w:rPr>
                <w:rFonts w:ascii="Courier New" w:hAnsi="Courier New" w:cs="Courier New"/>
                <w:sz w:val="16"/>
                <w:highlight w:val="yellow"/>
              </w:rPr>
              <w:t>actor</w:t>
            </w:r>
            <w:proofErr w:type="spellEnd"/>
            <w:r w:rsidRPr="00B4454A">
              <w:rPr>
                <w:rFonts w:ascii="Courier New" w:hAnsi="Courier New" w:cs="Courier New"/>
                <w:sz w:val="16"/>
                <w:highlight w:val="yellow"/>
              </w:rPr>
              <w:t xml:space="preserve"> :Kunde: </w:t>
            </w:r>
            <w:proofErr w:type="spellStart"/>
            <w:r w:rsidRPr="00B4454A">
              <w:rPr>
                <w:rFonts w:ascii="Courier New" w:hAnsi="Courier New" w:cs="Courier New"/>
                <w:sz w:val="16"/>
                <w:highlight w:val="yellow"/>
              </w:rPr>
              <w:t>as</w:t>
            </w:r>
            <w:proofErr w:type="spellEnd"/>
            <w:r w:rsidRPr="00B4454A">
              <w:rPr>
                <w:rFonts w:ascii="Courier New" w:hAnsi="Courier New" w:cs="Courier New"/>
                <w:sz w:val="16"/>
                <w:highlight w:val="yellow"/>
              </w:rPr>
              <w:t xml:space="preserve"> </w:t>
            </w:r>
            <w:proofErr w:type="spellStart"/>
            <w:r w:rsidRPr="00B4454A">
              <w:rPr>
                <w:rFonts w:ascii="Courier New" w:hAnsi="Courier New" w:cs="Courier New"/>
                <w:sz w:val="16"/>
                <w:highlight w:val="yellow"/>
              </w:rPr>
              <w:t>customer</w:t>
            </w:r>
            <w:proofErr w:type="spellEnd"/>
          </w:p>
          <w:p w14:paraId="6D1C2BBB" w14:textId="77777777" w:rsidR="00B4454A" w:rsidRPr="00B4454A" w:rsidRDefault="00B4454A" w:rsidP="00B4454A">
            <w:pPr>
              <w:rPr>
                <w:rFonts w:ascii="Courier New" w:hAnsi="Courier New" w:cs="Courier New"/>
                <w:sz w:val="16"/>
              </w:rPr>
            </w:pPr>
          </w:p>
          <w:p w14:paraId="6CC69CBE" w14:textId="77777777" w:rsidR="00B4454A" w:rsidRPr="00B4454A" w:rsidRDefault="00B4454A" w:rsidP="00B4454A">
            <w:pPr>
              <w:rPr>
                <w:rFonts w:ascii="Courier New" w:hAnsi="Courier New" w:cs="Courier New"/>
                <w:sz w:val="16"/>
              </w:rPr>
            </w:pPr>
            <w:r w:rsidRPr="00B4454A">
              <w:rPr>
                <w:rFonts w:ascii="Courier New" w:hAnsi="Courier New" w:cs="Courier New"/>
                <w:sz w:val="16"/>
              </w:rPr>
              <w:t xml:space="preserve">' </w:t>
            </w:r>
            <w:proofErr w:type="spellStart"/>
            <w:r w:rsidRPr="00B4454A">
              <w:rPr>
                <w:rFonts w:ascii="Courier New" w:hAnsi="Courier New" w:cs="Courier New"/>
                <w:sz w:val="16"/>
              </w:rPr>
              <w:t>UseCase</w:t>
            </w:r>
            <w:proofErr w:type="spellEnd"/>
            <w:r w:rsidRPr="00B4454A">
              <w:rPr>
                <w:rFonts w:ascii="Courier New" w:hAnsi="Courier New" w:cs="Courier New"/>
                <w:sz w:val="16"/>
              </w:rPr>
              <w:t xml:space="preserve"> definieren (mit Zeilenumbruch \n=</w:t>
            </w:r>
            <w:proofErr w:type="spellStart"/>
            <w:r w:rsidRPr="00B4454A">
              <w:rPr>
                <w:rFonts w:ascii="Courier New" w:hAnsi="Courier New" w:cs="Courier New"/>
                <w:sz w:val="16"/>
              </w:rPr>
              <w:t>Newline</w:t>
            </w:r>
            <w:proofErr w:type="spellEnd"/>
            <w:r w:rsidRPr="00B4454A">
              <w:rPr>
                <w:rFonts w:ascii="Courier New" w:hAnsi="Courier New" w:cs="Courier New"/>
                <w:sz w:val="16"/>
              </w:rPr>
              <w:t>)</w:t>
            </w:r>
          </w:p>
          <w:p w14:paraId="1A780FF3" w14:textId="77777777" w:rsidR="00B4454A" w:rsidRPr="00B4454A" w:rsidRDefault="00B4454A" w:rsidP="00B4454A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B4454A">
              <w:rPr>
                <w:rFonts w:ascii="Courier New" w:hAnsi="Courier New" w:cs="Courier New"/>
                <w:sz w:val="16"/>
                <w:highlight w:val="green"/>
              </w:rPr>
              <w:t>usecase</w:t>
            </w:r>
            <w:proofErr w:type="spellEnd"/>
            <w:r w:rsidRPr="00B4454A">
              <w:rPr>
                <w:rFonts w:ascii="Courier New" w:hAnsi="Courier New" w:cs="Courier New"/>
                <w:sz w:val="16"/>
                <w:highlight w:val="green"/>
              </w:rPr>
              <w:t xml:space="preserve"> (Ware \n bestellen) </w:t>
            </w:r>
            <w:proofErr w:type="spellStart"/>
            <w:r w:rsidRPr="00B4454A">
              <w:rPr>
                <w:rFonts w:ascii="Courier New" w:hAnsi="Courier New" w:cs="Courier New"/>
                <w:sz w:val="16"/>
                <w:highlight w:val="green"/>
              </w:rPr>
              <w:t>as</w:t>
            </w:r>
            <w:proofErr w:type="spellEnd"/>
            <w:r w:rsidRPr="00B4454A">
              <w:rPr>
                <w:rFonts w:ascii="Courier New" w:hAnsi="Courier New" w:cs="Courier New"/>
                <w:sz w:val="16"/>
                <w:highlight w:val="green"/>
              </w:rPr>
              <w:t xml:space="preserve"> bestellen</w:t>
            </w:r>
          </w:p>
          <w:p w14:paraId="0B08988D" w14:textId="77777777" w:rsidR="00B4454A" w:rsidRPr="00B4454A" w:rsidRDefault="00B4454A" w:rsidP="00B4454A">
            <w:pPr>
              <w:rPr>
                <w:rFonts w:ascii="Courier New" w:hAnsi="Courier New" w:cs="Courier New"/>
                <w:sz w:val="16"/>
              </w:rPr>
            </w:pPr>
          </w:p>
          <w:p w14:paraId="63D10055" w14:textId="77777777" w:rsidR="00EE4281" w:rsidRPr="00631F47" w:rsidRDefault="00B4454A" w:rsidP="00B4454A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B4454A">
              <w:rPr>
                <w:rFonts w:ascii="Courier New" w:hAnsi="Courier New" w:cs="Courier New"/>
                <w:sz w:val="16"/>
                <w:highlight w:val="yellow"/>
                <w:lang w:val="en-GB"/>
              </w:rPr>
              <w:t>customer</w:t>
            </w:r>
            <w:r w:rsidRPr="00B4454A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r w:rsidRPr="00631F47">
              <w:rPr>
                <w:rFonts w:ascii="Courier New" w:hAnsi="Courier New" w:cs="Courier New"/>
                <w:sz w:val="16"/>
                <w:highlight w:val="cyan"/>
                <w:lang w:val="en-GB"/>
              </w:rPr>
              <w:t>--</w:t>
            </w:r>
            <w:r w:rsidRPr="00B4454A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B4454A">
              <w:rPr>
                <w:rFonts w:ascii="Courier New" w:hAnsi="Courier New" w:cs="Courier New"/>
                <w:sz w:val="16"/>
                <w:highlight w:val="green"/>
                <w:lang w:val="en-GB"/>
              </w:rPr>
              <w:t>bestellen</w:t>
            </w:r>
            <w:proofErr w:type="spellEnd"/>
          </w:p>
        </w:tc>
        <w:tc>
          <w:tcPr>
            <w:tcW w:w="3823" w:type="dxa"/>
          </w:tcPr>
          <w:p w14:paraId="6406B609" w14:textId="4B5A6D30" w:rsidR="00EE4281" w:rsidRDefault="00C47EE6" w:rsidP="005449D2">
            <w:r w:rsidRPr="00C47EE6">
              <w:rPr>
                <w:rFonts w:ascii="Courier New" w:hAnsi="Courier New" w:cs="Courier New"/>
                <w:sz w:val="16"/>
                <w:lang w:val="en-GB"/>
              </w:rPr>
              <w:drawing>
                <wp:inline distT="0" distB="0" distL="0" distR="0" wp14:anchorId="19BF0959" wp14:editId="50D6612A">
                  <wp:extent cx="2047875" cy="962025"/>
                  <wp:effectExtent l="0" t="0" r="9525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962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14:paraId="5687A1A4" w14:textId="77777777" w:rsidR="00FA0D1F" w:rsidRPr="00FA0D1F" w:rsidRDefault="00FA0D1F" w:rsidP="00FA0D1F">
      <w:pPr>
        <w:rPr>
          <w:sz w:val="8"/>
          <w:szCs w:val="8"/>
        </w:rPr>
      </w:pPr>
    </w:p>
    <w:p w14:paraId="2C50E207" w14:textId="77777777" w:rsidR="00D752E2" w:rsidRDefault="00B4454A" w:rsidP="00D752E2">
      <w:pPr>
        <w:pStyle w:val="Bereichsberschrift"/>
      </w:pPr>
      <w:r>
        <w:t>Systemgrenzen ergänzen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2"/>
        <w:gridCol w:w="3823"/>
      </w:tblGrid>
      <w:tr w:rsidR="00D752E2" w14:paraId="5F1C5684" w14:textId="77777777" w:rsidTr="001840BE">
        <w:tc>
          <w:tcPr>
            <w:tcW w:w="5382" w:type="dxa"/>
          </w:tcPr>
          <w:p w14:paraId="35FBEB07" w14:textId="77777777" w:rsidR="00B4454A" w:rsidRPr="00B4454A" w:rsidRDefault="00B4454A" w:rsidP="00B4454A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proofErr w:type="gramStart"/>
            <w:r w:rsidRPr="00B4454A">
              <w:rPr>
                <w:rFonts w:ascii="Courier New" w:hAnsi="Courier New" w:cs="Courier New"/>
                <w:sz w:val="16"/>
                <w:szCs w:val="16"/>
                <w:lang w:val="en-GB"/>
              </w:rPr>
              <w:t>actor :Kunde</w:t>
            </w:r>
            <w:proofErr w:type="gramEnd"/>
            <w:r w:rsidRPr="00B4454A">
              <w:rPr>
                <w:rFonts w:ascii="Courier New" w:hAnsi="Courier New" w:cs="Courier New"/>
                <w:sz w:val="16"/>
                <w:szCs w:val="16"/>
                <w:lang w:val="en-GB"/>
              </w:rPr>
              <w:t>: as customer</w:t>
            </w:r>
          </w:p>
          <w:p w14:paraId="1C744622" w14:textId="77777777" w:rsidR="00B4454A" w:rsidRPr="00B4454A" w:rsidRDefault="00B4454A" w:rsidP="00B4454A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33B350FB" w14:textId="77777777" w:rsidR="00B4454A" w:rsidRDefault="00B4454A" w:rsidP="00B4454A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 w:rsidRPr="00B4454A">
              <w:rPr>
                <w:rFonts w:ascii="Courier New" w:hAnsi="Courier New" w:cs="Courier New"/>
                <w:sz w:val="16"/>
                <w:szCs w:val="16"/>
                <w:highlight w:val="yellow"/>
                <w:lang w:val="en-GB"/>
              </w:rPr>
              <w:t xml:space="preserve">rectangle </w:t>
            </w:r>
            <w:proofErr w:type="spellStart"/>
            <w:r w:rsidRPr="00B4454A">
              <w:rPr>
                <w:rFonts w:ascii="Courier New" w:hAnsi="Courier New" w:cs="Courier New"/>
                <w:sz w:val="16"/>
                <w:szCs w:val="16"/>
                <w:highlight w:val="yellow"/>
                <w:lang w:val="en-GB"/>
              </w:rPr>
              <w:t>Shopsystem</w:t>
            </w:r>
            <w:proofErr w:type="spellEnd"/>
            <w:r w:rsidRPr="00B4454A">
              <w:rPr>
                <w:rFonts w:ascii="Courier New" w:hAnsi="Courier New" w:cs="Courier New"/>
                <w:sz w:val="16"/>
                <w:szCs w:val="16"/>
                <w:highlight w:val="yellow"/>
                <w:lang w:val="en-GB"/>
              </w:rPr>
              <w:t xml:space="preserve"> {</w:t>
            </w:r>
          </w:p>
          <w:p w14:paraId="013683BB" w14:textId="77777777" w:rsidR="00EA3F18" w:rsidRPr="00B4454A" w:rsidRDefault="00EA3F18" w:rsidP="00B4454A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</w:p>
          <w:p w14:paraId="2368488B" w14:textId="77777777" w:rsidR="00B4454A" w:rsidRPr="00F85F54" w:rsidRDefault="00EA3F18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5D24B8">
              <w:rPr>
                <w:rFonts w:ascii="Courier New" w:hAnsi="Courier New" w:cs="Courier New"/>
                <w:sz w:val="16"/>
                <w:szCs w:val="16"/>
                <w:lang w:val="en-GB"/>
              </w:rPr>
              <w:t xml:space="preserve">  </w:t>
            </w:r>
            <w:proofErr w:type="spellStart"/>
            <w:r w:rsidR="00B4454A" w:rsidRPr="00F85F54">
              <w:rPr>
                <w:rFonts w:ascii="Courier New" w:hAnsi="Courier New" w:cs="Courier New"/>
                <w:sz w:val="16"/>
                <w:szCs w:val="16"/>
              </w:rPr>
              <w:t>usecase</w:t>
            </w:r>
            <w:proofErr w:type="spellEnd"/>
            <w:r w:rsidR="00B4454A" w:rsidRPr="00F85F54">
              <w:rPr>
                <w:rFonts w:ascii="Courier New" w:hAnsi="Courier New" w:cs="Courier New"/>
                <w:sz w:val="16"/>
                <w:szCs w:val="16"/>
              </w:rPr>
              <w:t xml:space="preserve"> (Ware \n bestellen) </w:t>
            </w:r>
            <w:proofErr w:type="spellStart"/>
            <w:r w:rsidR="00B4454A" w:rsidRPr="00F85F54">
              <w:rPr>
                <w:rFonts w:ascii="Courier New" w:hAnsi="Courier New" w:cs="Courier New"/>
                <w:sz w:val="16"/>
                <w:szCs w:val="16"/>
              </w:rPr>
              <w:t>as</w:t>
            </w:r>
            <w:proofErr w:type="spellEnd"/>
            <w:r w:rsidR="00B4454A" w:rsidRPr="00F85F54">
              <w:rPr>
                <w:rFonts w:ascii="Courier New" w:hAnsi="Courier New" w:cs="Courier New"/>
                <w:sz w:val="16"/>
                <w:szCs w:val="16"/>
              </w:rPr>
              <w:t xml:space="preserve"> bestellen</w:t>
            </w:r>
          </w:p>
          <w:p w14:paraId="72B3CB65" w14:textId="77777777" w:rsidR="00B4454A" w:rsidRPr="00F85F54" w:rsidRDefault="00EA3F18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="00B4454A" w:rsidRPr="00F85F54">
              <w:rPr>
                <w:rFonts w:ascii="Courier New" w:hAnsi="Courier New" w:cs="Courier New"/>
                <w:sz w:val="16"/>
                <w:szCs w:val="16"/>
              </w:rPr>
              <w:t>usecase</w:t>
            </w:r>
            <w:proofErr w:type="spellEnd"/>
            <w:r w:rsidR="00B4454A" w:rsidRPr="00F85F54">
              <w:rPr>
                <w:rFonts w:ascii="Courier New" w:hAnsi="Courier New" w:cs="Courier New"/>
                <w:sz w:val="16"/>
                <w:szCs w:val="16"/>
              </w:rPr>
              <w:t xml:space="preserve"> (Ware \n suchen) </w:t>
            </w:r>
            <w:proofErr w:type="spellStart"/>
            <w:r w:rsidR="00B4454A" w:rsidRPr="00F85F54">
              <w:rPr>
                <w:rFonts w:ascii="Courier New" w:hAnsi="Courier New" w:cs="Courier New"/>
                <w:sz w:val="16"/>
                <w:szCs w:val="16"/>
              </w:rPr>
              <w:t>as</w:t>
            </w:r>
            <w:proofErr w:type="spellEnd"/>
            <w:r w:rsidR="00B4454A" w:rsidRPr="00F85F54">
              <w:rPr>
                <w:rFonts w:ascii="Courier New" w:hAnsi="Courier New" w:cs="Courier New"/>
                <w:sz w:val="16"/>
                <w:szCs w:val="16"/>
              </w:rPr>
              <w:t xml:space="preserve"> suchen</w:t>
            </w:r>
          </w:p>
          <w:p w14:paraId="768ED14B" w14:textId="77777777" w:rsidR="00B4454A" w:rsidRPr="00F85F54" w:rsidRDefault="00EA3F18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B4454A" w:rsidRPr="00F85F54">
              <w:rPr>
                <w:rFonts w:ascii="Courier New" w:hAnsi="Courier New" w:cs="Courier New"/>
                <w:sz w:val="16"/>
                <w:szCs w:val="16"/>
              </w:rPr>
              <w:t xml:space="preserve">'Kurzform ohne Deklaration des </w:t>
            </w:r>
            <w:proofErr w:type="spellStart"/>
            <w:r w:rsidR="00B4454A" w:rsidRPr="00F85F54">
              <w:rPr>
                <w:rFonts w:ascii="Courier New" w:hAnsi="Courier New" w:cs="Courier New"/>
                <w:sz w:val="16"/>
                <w:szCs w:val="16"/>
              </w:rPr>
              <w:t>UseCases</w:t>
            </w:r>
            <w:proofErr w:type="spellEnd"/>
            <w:r w:rsidR="00B4454A" w:rsidRPr="00F85F54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14:paraId="60002C8B" w14:textId="77777777" w:rsidR="00B4454A" w:rsidRPr="00B4454A" w:rsidRDefault="00EA3F18" w:rsidP="00B4454A">
            <w:pPr>
              <w:rPr>
                <w:rFonts w:ascii="Courier New" w:hAnsi="Courier New" w:cs="Courier New"/>
                <w:sz w:val="16"/>
                <w:szCs w:val="16"/>
                <w:lang w:val="en-GB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B4454A" w:rsidRPr="00B4454A">
              <w:rPr>
                <w:rFonts w:ascii="Courier New" w:hAnsi="Courier New" w:cs="Courier New"/>
                <w:sz w:val="16"/>
                <w:szCs w:val="16"/>
                <w:lang w:val="en-GB"/>
              </w:rPr>
              <w:t>customer -- (</w:t>
            </w:r>
            <w:proofErr w:type="spellStart"/>
            <w:r w:rsidR="00B4454A" w:rsidRPr="00B4454A">
              <w:rPr>
                <w:rFonts w:ascii="Courier New" w:hAnsi="Courier New" w:cs="Courier New"/>
                <w:sz w:val="16"/>
                <w:szCs w:val="16"/>
                <w:lang w:val="en-GB"/>
              </w:rPr>
              <w:t>informieren</w:t>
            </w:r>
            <w:proofErr w:type="spellEnd"/>
            <w:r w:rsidR="00B4454A" w:rsidRPr="00B4454A">
              <w:rPr>
                <w:rFonts w:ascii="Courier New" w:hAnsi="Courier New" w:cs="Courier New"/>
                <w:sz w:val="16"/>
                <w:szCs w:val="16"/>
                <w:lang w:val="en-GB"/>
              </w:rPr>
              <w:t>)</w:t>
            </w:r>
          </w:p>
          <w:p w14:paraId="01B9CBE8" w14:textId="77777777" w:rsidR="00B4454A" w:rsidRPr="00B4454A" w:rsidRDefault="00EA3F18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>customer</w:t>
            </w:r>
            <w:proofErr w:type="spellEnd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 xml:space="preserve"> -- bestellen</w:t>
            </w:r>
          </w:p>
          <w:p w14:paraId="4FD03CFA" w14:textId="77777777" w:rsidR="00B4454A" w:rsidRPr="00B4454A" w:rsidRDefault="00EA3F18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>customer</w:t>
            </w:r>
            <w:proofErr w:type="spellEnd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 xml:space="preserve"> -- suchen</w:t>
            </w:r>
          </w:p>
          <w:p w14:paraId="02C0176C" w14:textId="1CFD893E" w:rsidR="00D752E2" w:rsidRPr="00631F47" w:rsidRDefault="00B4454A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B4454A">
              <w:rPr>
                <w:rFonts w:ascii="Courier New" w:hAnsi="Courier New" w:cs="Courier New"/>
                <w:sz w:val="16"/>
                <w:szCs w:val="16"/>
                <w:highlight w:val="yellow"/>
              </w:rPr>
              <w:t>}</w:t>
            </w:r>
            <w:r w:rsidR="00C47EE6">
              <w:rPr>
                <w:noProof/>
              </w:rPr>
              <w:t xml:space="preserve"> </w:t>
            </w:r>
          </w:p>
        </w:tc>
        <w:tc>
          <w:tcPr>
            <w:tcW w:w="3823" w:type="dxa"/>
          </w:tcPr>
          <w:p w14:paraId="1E4F3120" w14:textId="692C7DA8" w:rsidR="00D752E2" w:rsidRDefault="00C47EE6" w:rsidP="005449D2">
            <w:r w:rsidRPr="00C47EE6">
              <w:rPr>
                <w:rFonts w:ascii="Courier New" w:hAnsi="Courier New" w:cs="Courier New"/>
                <w:sz w:val="16"/>
                <w:szCs w:val="16"/>
              </w:rPr>
              <w:drawing>
                <wp:inline distT="0" distB="0" distL="0" distR="0" wp14:anchorId="6ADD9662" wp14:editId="3C79A29F">
                  <wp:extent cx="1548309" cy="1697760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0900" cy="1711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2FF824" w14:textId="77777777" w:rsidR="00FA0D1F" w:rsidRPr="00FA0D1F" w:rsidRDefault="00FA0D1F" w:rsidP="00FA0D1F">
      <w:pPr>
        <w:rPr>
          <w:sz w:val="8"/>
          <w:szCs w:val="8"/>
        </w:rPr>
      </w:pPr>
    </w:p>
    <w:p w14:paraId="144F7664" w14:textId="77777777" w:rsidR="004A1DE0" w:rsidRDefault="00B4454A" w:rsidP="004A1DE0">
      <w:pPr>
        <w:pStyle w:val="Bereichsberschrift"/>
      </w:pPr>
      <w:r>
        <w:t>Vererbung von Akteuren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82"/>
        <w:gridCol w:w="3823"/>
      </w:tblGrid>
      <w:tr w:rsidR="004A1DE0" w14:paraId="04CA105B" w14:textId="77777777" w:rsidTr="001840BE">
        <w:tc>
          <w:tcPr>
            <w:tcW w:w="5382" w:type="dxa"/>
          </w:tcPr>
          <w:p w14:paraId="477D90BA" w14:textId="77777777" w:rsidR="00B4454A" w:rsidRPr="00F85F54" w:rsidRDefault="00B4454A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F85F54"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 w:rsidRPr="00F85F54">
              <w:rPr>
                <w:rFonts w:ascii="Courier New" w:hAnsi="Courier New" w:cs="Courier New"/>
                <w:sz w:val="16"/>
                <w:szCs w:val="16"/>
              </w:rPr>
              <w:t xml:space="preserve"> :Mitarbeiter: </w:t>
            </w:r>
            <w:proofErr w:type="spellStart"/>
            <w:r w:rsidRPr="00F85F54">
              <w:rPr>
                <w:rFonts w:ascii="Courier New" w:hAnsi="Courier New" w:cs="Courier New"/>
                <w:sz w:val="16"/>
                <w:szCs w:val="16"/>
              </w:rPr>
              <w:t>as</w:t>
            </w:r>
            <w:proofErr w:type="spellEnd"/>
            <w:r w:rsidRPr="00F85F54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F85F54">
              <w:rPr>
                <w:rFonts w:ascii="Courier New" w:hAnsi="Courier New" w:cs="Courier New"/>
                <w:sz w:val="16"/>
                <w:szCs w:val="16"/>
              </w:rPr>
              <w:t>mitarbeiter</w:t>
            </w:r>
            <w:proofErr w:type="spellEnd"/>
          </w:p>
          <w:p w14:paraId="37260477" w14:textId="77777777" w:rsidR="00B4454A" w:rsidRPr="00B4454A" w:rsidRDefault="00B4454A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4454A">
              <w:rPr>
                <w:rFonts w:ascii="Courier New" w:hAnsi="Courier New" w:cs="Courier New"/>
                <w:sz w:val="16"/>
                <w:szCs w:val="16"/>
              </w:rPr>
              <w:t>actor</w:t>
            </w:r>
            <w:proofErr w:type="spellEnd"/>
            <w:r w:rsidRPr="00B4454A">
              <w:rPr>
                <w:rFonts w:ascii="Courier New" w:hAnsi="Courier New" w:cs="Courier New"/>
                <w:sz w:val="16"/>
                <w:szCs w:val="16"/>
              </w:rPr>
              <w:t xml:space="preserve"> :Prokurist: </w:t>
            </w:r>
            <w:proofErr w:type="spellStart"/>
            <w:r w:rsidRPr="00B4454A">
              <w:rPr>
                <w:rFonts w:ascii="Courier New" w:hAnsi="Courier New" w:cs="Courier New"/>
                <w:sz w:val="16"/>
                <w:szCs w:val="16"/>
              </w:rPr>
              <w:t>as</w:t>
            </w:r>
            <w:proofErr w:type="spellEnd"/>
            <w:r w:rsidRPr="00B4454A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B4454A">
              <w:rPr>
                <w:rFonts w:ascii="Courier New" w:hAnsi="Courier New" w:cs="Courier New"/>
                <w:sz w:val="16"/>
                <w:szCs w:val="16"/>
              </w:rPr>
              <w:t>prokurist</w:t>
            </w:r>
            <w:proofErr w:type="spellEnd"/>
          </w:p>
          <w:p w14:paraId="48861B5A" w14:textId="77777777" w:rsidR="00B4454A" w:rsidRPr="00B4454A" w:rsidRDefault="00B4454A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BD42888" w14:textId="77777777" w:rsidR="00B4454A" w:rsidRPr="00B4454A" w:rsidRDefault="00B4454A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  <w:proofErr w:type="spellStart"/>
            <w:r w:rsidRPr="00B4454A">
              <w:rPr>
                <w:rFonts w:ascii="Courier New" w:hAnsi="Courier New" w:cs="Courier New"/>
                <w:sz w:val="16"/>
                <w:szCs w:val="16"/>
              </w:rPr>
              <w:t>rectangle</w:t>
            </w:r>
            <w:proofErr w:type="spellEnd"/>
            <w:r w:rsidRPr="00B4454A">
              <w:rPr>
                <w:rFonts w:ascii="Courier New" w:hAnsi="Courier New" w:cs="Courier New"/>
                <w:sz w:val="16"/>
                <w:szCs w:val="16"/>
              </w:rPr>
              <w:t xml:space="preserve"> Vertragswesen {</w:t>
            </w:r>
          </w:p>
          <w:p w14:paraId="7523C544" w14:textId="77777777" w:rsidR="00B4454A" w:rsidRPr="00B4454A" w:rsidRDefault="00EA3F18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>usecase</w:t>
            </w:r>
            <w:proofErr w:type="spellEnd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 xml:space="preserve"> (Vertrag \n ausfertigen) </w:t>
            </w:r>
            <w:proofErr w:type="spellStart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>as</w:t>
            </w:r>
            <w:proofErr w:type="spellEnd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 xml:space="preserve"> ausfertigen</w:t>
            </w:r>
          </w:p>
          <w:p w14:paraId="7853B610" w14:textId="77777777" w:rsidR="00B4454A" w:rsidRPr="00B4454A" w:rsidRDefault="00EA3F18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>usecase</w:t>
            </w:r>
            <w:proofErr w:type="spellEnd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 xml:space="preserve"> (Vertrag \n unterschreiben) </w:t>
            </w:r>
            <w:proofErr w:type="spellStart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>as</w:t>
            </w:r>
            <w:proofErr w:type="spellEnd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 xml:space="preserve"> unterschreiben</w:t>
            </w:r>
          </w:p>
          <w:p w14:paraId="3E7C8776" w14:textId="77777777" w:rsidR="00EA3F18" w:rsidRDefault="00EA3F18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4A659940" w14:textId="77777777" w:rsidR="00B4454A" w:rsidRPr="00B4454A" w:rsidRDefault="00EA3F18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 xml:space="preserve">'Kurzform ohne Deklaration des </w:t>
            </w:r>
            <w:proofErr w:type="spellStart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>UseCases</w:t>
            </w:r>
            <w:proofErr w:type="spellEnd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>:</w:t>
            </w:r>
          </w:p>
          <w:p w14:paraId="36B50EDB" w14:textId="77777777" w:rsidR="00B4454A" w:rsidRPr="00B4454A" w:rsidRDefault="00EA3F18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>mitarbeiter</w:t>
            </w:r>
            <w:proofErr w:type="spellEnd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 xml:space="preserve"> -- ausfertigen</w:t>
            </w:r>
          </w:p>
          <w:p w14:paraId="5B07C2E5" w14:textId="77777777" w:rsidR="00B4454A" w:rsidRPr="00B4454A" w:rsidRDefault="00EA3F18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>prokurist</w:t>
            </w:r>
            <w:proofErr w:type="spellEnd"/>
            <w:r w:rsidR="00B4454A" w:rsidRPr="00B4454A">
              <w:rPr>
                <w:rFonts w:ascii="Courier New" w:hAnsi="Courier New" w:cs="Courier New"/>
                <w:sz w:val="16"/>
                <w:szCs w:val="16"/>
              </w:rPr>
              <w:t xml:space="preserve"> -- unterschreiben</w:t>
            </w:r>
          </w:p>
          <w:p w14:paraId="53CCB524" w14:textId="77777777" w:rsidR="00B4454A" w:rsidRPr="00B4454A" w:rsidRDefault="00EA3F18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</w:t>
            </w:r>
            <w:proofErr w:type="spellStart"/>
            <w:r w:rsidR="00B4454A" w:rsidRPr="00631F47">
              <w:rPr>
                <w:rFonts w:ascii="Courier New" w:hAnsi="Courier New" w:cs="Courier New"/>
                <w:sz w:val="16"/>
                <w:szCs w:val="16"/>
                <w:highlight w:val="yellow"/>
              </w:rPr>
              <w:t>mitarbeiter</w:t>
            </w:r>
            <w:proofErr w:type="spellEnd"/>
            <w:r w:rsidR="00B4454A" w:rsidRPr="00631F47">
              <w:rPr>
                <w:rFonts w:ascii="Courier New" w:hAnsi="Courier New" w:cs="Courier New"/>
                <w:sz w:val="16"/>
                <w:szCs w:val="16"/>
                <w:highlight w:val="yellow"/>
              </w:rPr>
              <w:t xml:space="preserve"> &lt;|- </w:t>
            </w:r>
            <w:proofErr w:type="spellStart"/>
            <w:r w:rsidR="00B4454A" w:rsidRPr="00631F47">
              <w:rPr>
                <w:rFonts w:ascii="Courier New" w:hAnsi="Courier New" w:cs="Courier New"/>
                <w:sz w:val="16"/>
                <w:szCs w:val="16"/>
                <w:highlight w:val="yellow"/>
              </w:rPr>
              <w:t>prokurist</w:t>
            </w:r>
            <w:proofErr w:type="spellEnd"/>
          </w:p>
          <w:p w14:paraId="6F4DF9C5" w14:textId="606DDA1A" w:rsidR="004A1DE0" w:rsidRPr="00361424" w:rsidRDefault="00631F47" w:rsidP="00B4454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  <w:tc>
          <w:tcPr>
            <w:tcW w:w="3823" w:type="dxa"/>
          </w:tcPr>
          <w:p w14:paraId="1D73F6A6" w14:textId="4A9EE1EB" w:rsidR="004A1DE0" w:rsidRDefault="00C47EE6" w:rsidP="007370AE">
            <w:r w:rsidRPr="00C47EE6">
              <w:rPr>
                <w:rFonts w:ascii="Courier New" w:hAnsi="Courier New" w:cs="Courier New"/>
                <w:sz w:val="16"/>
                <w:szCs w:val="16"/>
              </w:rPr>
              <w:drawing>
                <wp:inline distT="0" distB="0" distL="0" distR="0" wp14:anchorId="0A29B440" wp14:editId="42448F0E">
                  <wp:extent cx="2166325" cy="1551115"/>
                  <wp:effectExtent l="0" t="0" r="571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0056" cy="15609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6E22290" w14:textId="77777777" w:rsidR="00FA0D1F" w:rsidRPr="00FA0D1F" w:rsidRDefault="00FA0D1F" w:rsidP="00FA0D1F">
      <w:pPr>
        <w:rPr>
          <w:sz w:val="8"/>
          <w:szCs w:val="8"/>
        </w:rPr>
      </w:pPr>
    </w:p>
    <w:p w14:paraId="3C54CE4C" w14:textId="77777777" w:rsidR="003A0ED0" w:rsidRDefault="001840BE" w:rsidP="003A0ED0">
      <w:pPr>
        <w:pStyle w:val="Bereichsberschrift"/>
      </w:pPr>
      <w:r>
        <w:t>Ausrichtung der Linien durch einfache oder zweifache Zeichen (- / -- / . / ..)</w:t>
      </w:r>
    </w:p>
    <w:tbl>
      <w:tblPr>
        <w:tblStyle w:val="Tabellenraster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EA3F18" w14:paraId="6FA2D0B8" w14:textId="77777777" w:rsidTr="00EA3F18">
        <w:tc>
          <w:tcPr>
            <w:tcW w:w="9209" w:type="dxa"/>
          </w:tcPr>
          <w:p w14:paraId="1C7B073D" w14:textId="77777777" w:rsidR="00EA3F18" w:rsidRPr="001840BE" w:rsidRDefault="00EA3F18" w:rsidP="001840BE">
            <w:pPr>
              <w:jc w:val="left"/>
              <w:rPr>
                <w:rFonts w:ascii="Courier New" w:hAnsi="Courier New" w:cs="Courier New"/>
                <w:sz w:val="16"/>
              </w:rPr>
            </w:pPr>
            <w:proofErr w:type="spellStart"/>
            <w:r w:rsidRPr="001840BE">
              <w:rPr>
                <w:rFonts w:ascii="Courier New" w:hAnsi="Courier New" w:cs="Courier New"/>
                <w:sz w:val="16"/>
              </w:rPr>
              <w:t>actor</w:t>
            </w:r>
            <w:proofErr w:type="spellEnd"/>
            <w:r w:rsidRPr="001840BE">
              <w:rPr>
                <w:rFonts w:ascii="Courier New" w:hAnsi="Courier New" w:cs="Courier New"/>
                <w:sz w:val="16"/>
              </w:rPr>
              <w:t xml:space="preserve"> :Personaler: </w:t>
            </w:r>
            <w:proofErr w:type="spellStart"/>
            <w:r w:rsidRPr="001840BE">
              <w:rPr>
                <w:rFonts w:ascii="Courier New" w:hAnsi="Courier New" w:cs="Courier New"/>
                <w:sz w:val="16"/>
              </w:rPr>
              <w:t>as</w:t>
            </w:r>
            <w:proofErr w:type="spellEnd"/>
            <w:r w:rsidRPr="001840BE">
              <w:rPr>
                <w:rFonts w:ascii="Courier New" w:hAnsi="Courier New" w:cs="Courier New"/>
                <w:sz w:val="16"/>
              </w:rPr>
              <w:t xml:space="preserve"> personaler</w:t>
            </w:r>
          </w:p>
          <w:p w14:paraId="36D16988" w14:textId="77777777" w:rsidR="00EA3F18" w:rsidRPr="001840BE" w:rsidRDefault="00EA3F18" w:rsidP="001840B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1840BE">
              <w:rPr>
                <w:rFonts w:ascii="Courier New" w:hAnsi="Courier New" w:cs="Courier New"/>
                <w:sz w:val="16"/>
              </w:rPr>
              <w:t xml:space="preserve">(Kündigen aussprechen \n &lt;i&gt; </w:t>
            </w:r>
            <w:r w:rsidRPr="001840BE">
              <w:rPr>
                <w:rFonts w:ascii="Courier New" w:hAnsi="Courier New" w:cs="Courier New"/>
                <w:sz w:val="16"/>
                <w:highlight w:val="yellow"/>
              </w:rPr>
              <w:t>oben</w:t>
            </w:r>
            <w:r w:rsidRPr="001840BE">
              <w:rPr>
                <w:rFonts w:ascii="Courier New" w:hAnsi="Courier New" w:cs="Courier New"/>
                <w:sz w:val="16"/>
              </w:rPr>
              <w:t xml:space="preserve"> &lt;/i&gt;)</w:t>
            </w:r>
            <w:r w:rsidRPr="001840BE">
              <w:rPr>
                <w:rFonts w:ascii="Courier New" w:hAnsi="Courier New" w:cs="Courier New"/>
                <w:sz w:val="16"/>
                <w:highlight w:val="yellow"/>
              </w:rPr>
              <w:t>-</w:t>
            </w:r>
            <w:r w:rsidRPr="001840BE">
              <w:rPr>
                <w:rFonts w:ascii="Courier New" w:hAnsi="Courier New" w:cs="Courier New"/>
                <w:sz w:val="16"/>
              </w:rPr>
              <w:t xml:space="preserve"> personaler </w:t>
            </w:r>
          </w:p>
          <w:p w14:paraId="1ACA4CFE" w14:textId="77777777" w:rsidR="00EA3F18" w:rsidRPr="001840BE" w:rsidRDefault="00EA3F18" w:rsidP="001840B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1840BE">
              <w:rPr>
                <w:rFonts w:ascii="Courier New" w:hAnsi="Courier New" w:cs="Courier New"/>
                <w:sz w:val="16"/>
              </w:rPr>
              <w:t xml:space="preserve">personaler </w:t>
            </w:r>
            <w:r w:rsidRPr="001840BE">
              <w:rPr>
                <w:rFonts w:ascii="Courier New" w:hAnsi="Courier New" w:cs="Courier New"/>
                <w:sz w:val="16"/>
                <w:highlight w:val="yellow"/>
              </w:rPr>
              <w:t>-</w:t>
            </w:r>
            <w:r w:rsidRPr="001840BE">
              <w:rPr>
                <w:rFonts w:ascii="Courier New" w:hAnsi="Courier New" w:cs="Courier New"/>
                <w:sz w:val="16"/>
              </w:rPr>
              <w:t xml:space="preserve"> (Bewerbungsgespräche führen  \n &lt;i&gt; </w:t>
            </w:r>
            <w:r w:rsidRPr="001840BE">
              <w:rPr>
                <w:rFonts w:ascii="Courier New" w:hAnsi="Courier New" w:cs="Courier New"/>
                <w:sz w:val="16"/>
                <w:highlight w:val="yellow"/>
              </w:rPr>
              <w:t>unten</w:t>
            </w:r>
            <w:r w:rsidRPr="001840BE">
              <w:rPr>
                <w:rFonts w:ascii="Courier New" w:hAnsi="Courier New" w:cs="Courier New"/>
                <w:sz w:val="16"/>
              </w:rPr>
              <w:t xml:space="preserve"> &lt;/i&gt;)</w:t>
            </w:r>
          </w:p>
          <w:p w14:paraId="5DF863CB" w14:textId="77777777" w:rsidR="00EA3F18" w:rsidRPr="001840BE" w:rsidRDefault="00EA3F18" w:rsidP="001840BE">
            <w:pPr>
              <w:jc w:val="left"/>
              <w:rPr>
                <w:rFonts w:ascii="Courier New" w:hAnsi="Courier New" w:cs="Courier New"/>
                <w:sz w:val="16"/>
              </w:rPr>
            </w:pPr>
            <w:r w:rsidRPr="001840BE">
              <w:rPr>
                <w:rFonts w:ascii="Courier New" w:hAnsi="Courier New" w:cs="Courier New"/>
                <w:sz w:val="16"/>
              </w:rPr>
              <w:t xml:space="preserve">personaler </w:t>
            </w:r>
            <w:r w:rsidRPr="001840BE">
              <w:rPr>
                <w:rFonts w:ascii="Courier New" w:hAnsi="Courier New" w:cs="Courier New"/>
                <w:sz w:val="16"/>
                <w:highlight w:val="yellow"/>
              </w:rPr>
              <w:t>--</w:t>
            </w:r>
            <w:r w:rsidRPr="001840BE">
              <w:rPr>
                <w:rFonts w:ascii="Courier New" w:hAnsi="Courier New" w:cs="Courier New"/>
                <w:sz w:val="16"/>
              </w:rPr>
              <w:t xml:space="preserve"> (Beförderungsverfahren eröffnen  \n &lt;i&gt; </w:t>
            </w:r>
            <w:r w:rsidRPr="001840BE">
              <w:rPr>
                <w:rFonts w:ascii="Courier New" w:hAnsi="Courier New" w:cs="Courier New"/>
                <w:sz w:val="16"/>
                <w:highlight w:val="yellow"/>
              </w:rPr>
              <w:t>rechts</w:t>
            </w:r>
            <w:r w:rsidRPr="001840BE">
              <w:rPr>
                <w:rFonts w:ascii="Courier New" w:hAnsi="Courier New" w:cs="Courier New"/>
                <w:sz w:val="16"/>
              </w:rPr>
              <w:t xml:space="preserve"> &lt;/i&gt;)</w:t>
            </w:r>
          </w:p>
          <w:p w14:paraId="1D195371" w14:textId="20B35596" w:rsidR="00EA3F18" w:rsidRPr="001840BE" w:rsidRDefault="00EA3F18" w:rsidP="001840BE">
            <w:pPr>
              <w:jc w:val="left"/>
              <w:rPr>
                <w:rFonts w:ascii="Courier New" w:hAnsi="Courier New" w:cs="Courier New"/>
              </w:rPr>
            </w:pPr>
            <w:r w:rsidRPr="001840BE">
              <w:rPr>
                <w:rFonts w:ascii="Courier New" w:hAnsi="Courier New" w:cs="Courier New"/>
                <w:sz w:val="16"/>
              </w:rPr>
              <w:t>(</w:t>
            </w:r>
            <w:proofErr w:type="spellStart"/>
            <w:r w:rsidRPr="001840BE">
              <w:rPr>
                <w:rFonts w:ascii="Courier New" w:hAnsi="Courier New" w:cs="Courier New"/>
                <w:sz w:val="16"/>
              </w:rPr>
              <w:t>Abmahnung</w:t>
            </w:r>
            <w:r w:rsidR="00C47EE6" w:rsidRPr="00C47EE6">
              <w:rPr>
                <w:rFonts w:ascii="Courier New" w:hAnsi="Courier New" w:cs="Courier New"/>
                <w:sz w:val="16"/>
              </w:rPr>
              <w:drawing>
                <wp:anchor distT="0" distB="0" distL="114300" distR="114300" simplePos="0" relativeHeight="251660288" behindDoc="0" locked="0" layoutInCell="1" allowOverlap="1" wp14:anchorId="63C30024" wp14:editId="3C651605">
                  <wp:simplePos x="0" y="0"/>
                  <wp:positionH relativeFrom="column">
                    <wp:posOffset>610235</wp:posOffset>
                  </wp:positionH>
                  <wp:positionV relativeFrom="paragraph">
                    <wp:posOffset>-1905</wp:posOffset>
                  </wp:positionV>
                  <wp:extent cx="3229200" cy="1026000"/>
                  <wp:effectExtent l="0" t="0" r="0" b="3175"/>
                  <wp:wrapSquare wrapText="bothSides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9200" cy="102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50511E">
              <w:rPr>
                <w:rFonts w:ascii="Courier New" w:hAnsi="Courier New" w:cs="Courier New"/>
                <w:sz w:val="16"/>
              </w:rPr>
              <w:t>n</w:t>
            </w:r>
            <w:r w:rsidRPr="001840BE">
              <w:rPr>
                <w:rFonts w:ascii="Courier New" w:hAnsi="Courier New" w:cs="Courier New"/>
                <w:sz w:val="16"/>
              </w:rPr>
              <w:t>en</w:t>
            </w:r>
            <w:proofErr w:type="spellEnd"/>
            <w:r w:rsidRPr="001840BE">
              <w:rPr>
                <w:rFonts w:ascii="Courier New" w:hAnsi="Courier New" w:cs="Courier New"/>
                <w:sz w:val="16"/>
              </w:rPr>
              <w:t xml:space="preserve"> aussprechen \n &lt;i&gt; </w:t>
            </w:r>
            <w:r w:rsidRPr="001840BE">
              <w:rPr>
                <w:rFonts w:ascii="Courier New" w:hAnsi="Courier New" w:cs="Courier New"/>
                <w:sz w:val="16"/>
                <w:highlight w:val="yellow"/>
              </w:rPr>
              <w:t>links</w:t>
            </w:r>
            <w:r w:rsidRPr="001840BE">
              <w:rPr>
                <w:rFonts w:ascii="Courier New" w:hAnsi="Courier New" w:cs="Courier New"/>
                <w:sz w:val="16"/>
              </w:rPr>
              <w:t xml:space="preserve"> &lt;/i&gt;) </w:t>
            </w:r>
            <w:r w:rsidRPr="001840BE">
              <w:rPr>
                <w:rFonts w:ascii="Courier New" w:hAnsi="Courier New" w:cs="Courier New"/>
                <w:sz w:val="16"/>
                <w:highlight w:val="yellow"/>
              </w:rPr>
              <w:t>--</w:t>
            </w:r>
            <w:r w:rsidRPr="001840BE">
              <w:rPr>
                <w:rFonts w:ascii="Courier New" w:hAnsi="Courier New" w:cs="Courier New"/>
                <w:sz w:val="16"/>
              </w:rPr>
              <w:t xml:space="preserve"> personaler</w:t>
            </w:r>
          </w:p>
        </w:tc>
      </w:tr>
    </w:tbl>
    <w:p w14:paraId="542E054C" w14:textId="77777777" w:rsidR="00FA0D1F" w:rsidRPr="00FA0D1F" w:rsidRDefault="00FA0D1F" w:rsidP="00FA0D1F">
      <w:pPr>
        <w:rPr>
          <w:sz w:val="8"/>
          <w:szCs w:val="8"/>
        </w:rPr>
      </w:pPr>
    </w:p>
    <w:p w14:paraId="048E2887" w14:textId="77777777" w:rsidR="001840BE" w:rsidRDefault="001840BE" w:rsidP="001840BE">
      <w:pPr>
        <w:pStyle w:val="Bereichsberschrift"/>
      </w:pPr>
      <w:r>
        <w:t>Anwendungsfälle, die weitere Anwendungsfälle immer beinhalten: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957"/>
        <w:gridCol w:w="4248"/>
      </w:tblGrid>
      <w:tr w:rsidR="001840BE" w14:paraId="6D55CD61" w14:textId="77777777" w:rsidTr="007370AE">
        <w:tc>
          <w:tcPr>
            <w:tcW w:w="4957" w:type="dxa"/>
          </w:tcPr>
          <w:p w14:paraId="5CB57671" w14:textId="77777777" w:rsidR="001840BE" w:rsidRPr="00631F47" w:rsidRDefault="001840BE" w:rsidP="007370AE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631F47">
              <w:rPr>
                <w:rFonts w:ascii="Courier New" w:hAnsi="Courier New" w:cs="Courier New"/>
                <w:sz w:val="16"/>
              </w:rPr>
              <w:lastRenderedPageBreak/>
              <w:t>actor</w:t>
            </w:r>
            <w:proofErr w:type="spellEnd"/>
            <w:r w:rsidRPr="00631F47">
              <w:rPr>
                <w:rFonts w:ascii="Courier New" w:hAnsi="Courier New" w:cs="Courier New"/>
                <w:sz w:val="16"/>
              </w:rPr>
              <w:t xml:space="preserve"> :Mitarbeiter: </w:t>
            </w:r>
            <w:proofErr w:type="spellStart"/>
            <w:r w:rsidRPr="00631F47">
              <w:rPr>
                <w:rFonts w:ascii="Courier New" w:hAnsi="Courier New" w:cs="Courier New"/>
                <w:sz w:val="16"/>
              </w:rPr>
              <w:t>as</w:t>
            </w:r>
            <w:proofErr w:type="spellEnd"/>
            <w:r w:rsidRPr="00631F47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631F47">
              <w:rPr>
                <w:rFonts w:ascii="Courier New" w:hAnsi="Courier New" w:cs="Courier New"/>
                <w:sz w:val="16"/>
              </w:rPr>
              <w:t>mitarbeiter</w:t>
            </w:r>
            <w:proofErr w:type="spellEnd"/>
          </w:p>
          <w:p w14:paraId="388DBE1E" w14:textId="77777777" w:rsidR="001840BE" w:rsidRPr="00631F47" w:rsidRDefault="001840BE" w:rsidP="007370AE">
            <w:pPr>
              <w:rPr>
                <w:rFonts w:ascii="Courier New" w:hAnsi="Courier New" w:cs="Courier New"/>
                <w:sz w:val="16"/>
              </w:rPr>
            </w:pPr>
          </w:p>
          <w:p w14:paraId="30C36269" w14:textId="77777777" w:rsidR="001840BE" w:rsidRPr="00631F47" w:rsidRDefault="001840BE" w:rsidP="007370AE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631F47">
              <w:rPr>
                <w:rFonts w:ascii="Courier New" w:hAnsi="Courier New" w:cs="Courier New"/>
                <w:sz w:val="16"/>
              </w:rPr>
              <w:t>rectangle</w:t>
            </w:r>
            <w:proofErr w:type="spellEnd"/>
            <w:r w:rsidRPr="00631F47">
              <w:rPr>
                <w:rFonts w:ascii="Courier New" w:hAnsi="Courier New" w:cs="Courier New"/>
                <w:sz w:val="16"/>
              </w:rPr>
              <w:t xml:space="preserve"> Vertragswesen {</w:t>
            </w:r>
          </w:p>
          <w:p w14:paraId="52A323FF" w14:textId="77777777" w:rsidR="001840BE" w:rsidRPr="00631F47" w:rsidRDefault="001840BE" w:rsidP="007370AE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631F47">
              <w:rPr>
                <w:rFonts w:ascii="Courier New" w:hAnsi="Courier New" w:cs="Courier New"/>
                <w:sz w:val="16"/>
              </w:rPr>
              <w:t>usecase</w:t>
            </w:r>
            <w:proofErr w:type="spellEnd"/>
            <w:r w:rsidRPr="00631F47">
              <w:rPr>
                <w:rFonts w:ascii="Courier New" w:hAnsi="Courier New" w:cs="Courier New"/>
                <w:sz w:val="16"/>
              </w:rPr>
              <w:t xml:space="preserve"> (Vertrag \n ausfertigen) </w:t>
            </w:r>
            <w:proofErr w:type="spellStart"/>
            <w:r w:rsidRPr="00631F47">
              <w:rPr>
                <w:rFonts w:ascii="Courier New" w:hAnsi="Courier New" w:cs="Courier New"/>
                <w:sz w:val="16"/>
              </w:rPr>
              <w:t>as</w:t>
            </w:r>
            <w:proofErr w:type="spellEnd"/>
            <w:r w:rsidRPr="00631F47">
              <w:rPr>
                <w:rFonts w:ascii="Courier New" w:hAnsi="Courier New" w:cs="Courier New"/>
                <w:sz w:val="16"/>
              </w:rPr>
              <w:t xml:space="preserve"> ausfertigen</w:t>
            </w:r>
          </w:p>
          <w:p w14:paraId="57A8BCE9" w14:textId="77777777" w:rsidR="001840BE" w:rsidRPr="00631F47" w:rsidRDefault="001840BE" w:rsidP="007370AE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631F47">
              <w:rPr>
                <w:rFonts w:ascii="Courier New" w:hAnsi="Courier New" w:cs="Courier New"/>
                <w:sz w:val="16"/>
              </w:rPr>
              <w:t>usecase</w:t>
            </w:r>
            <w:proofErr w:type="spellEnd"/>
            <w:r w:rsidRPr="00631F47">
              <w:rPr>
                <w:rFonts w:ascii="Courier New" w:hAnsi="Courier New" w:cs="Courier New"/>
                <w:sz w:val="16"/>
              </w:rPr>
              <w:t xml:space="preserve"> (Vertrag \n ausdrucken) </w:t>
            </w:r>
            <w:proofErr w:type="spellStart"/>
            <w:r w:rsidRPr="00631F47">
              <w:rPr>
                <w:rFonts w:ascii="Courier New" w:hAnsi="Courier New" w:cs="Courier New"/>
                <w:sz w:val="16"/>
              </w:rPr>
              <w:t>as</w:t>
            </w:r>
            <w:proofErr w:type="spellEnd"/>
            <w:r w:rsidRPr="00631F47">
              <w:rPr>
                <w:rFonts w:ascii="Courier New" w:hAnsi="Courier New" w:cs="Courier New"/>
                <w:sz w:val="16"/>
              </w:rPr>
              <w:t xml:space="preserve"> drucken</w:t>
            </w:r>
          </w:p>
          <w:p w14:paraId="7F641739" w14:textId="77777777" w:rsidR="001840BE" w:rsidRPr="00631F47" w:rsidRDefault="001840BE" w:rsidP="007370AE">
            <w:pPr>
              <w:rPr>
                <w:rFonts w:ascii="Courier New" w:hAnsi="Courier New" w:cs="Courier New"/>
                <w:sz w:val="16"/>
              </w:rPr>
            </w:pPr>
          </w:p>
          <w:p w14:paraId="3DDBEB14" w14:textId="77777777" w:rsidR="001840BE" w:rsidRPr="00631F47" w:rsidRDefault="001840BE" w:rsidP="007370AE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631F47">
              <w:rPr>
                <w:rFonts w:ascii="Courier New" w:hAnsi="Courier New" w:cs="Courier New"/>
                <w:sz w:val="16"/>
              </w:rPr>
              <w:t>mitarbeiter</w:t>
            </w:r>
            <w:proofErr w:type="spellEnd"/>
            <w:r w:rsidRPr="00631F47">
              <w:rPr>
                <w:rFonts w:ascii="Courier New" w:hAnsi="Courier New" w:cs="Courier New"/>
                <w:sz w:val="16"/>
              </w:rPr>
              <w:t xml:space="preserve"> -- ausfertigen</w:t>
            </w:r>
          </w:p>
          <w:p w14:paraId="38D64465" w14:textId="77777777" w:rsidR="001840BE" w:rsidRPr="00631F47" w:rsidRDefault="001840BE" w:rsidP="007370AE">
            <w:pPr>
              <w:rPr>
                <w:rFonts w:ascii="Courier New" w:hAnsi="Courier New" w:cs="Courier New"/>
                <w:sz w:val="16"/>
              </w:rPr>
            </w:pPr>
            <w:r w:rsidRPr="0087492E">
              <w:rPr>
                <w:rFonts w:ascii="Courier New" w:hAnsi="Courier New" w:cs="Courier New"/>
                <w:sz w:val="16"/>
                <w:highlight w:val="yellow"/>
              </w:rPr>
              <w:t>ausfertigen</w:t>
            </w:r>
            <w:proofErr w:type="gramStart"/>
            <w:r w:rsidRPr="0087492E">
              <w:rPr>
                <w:rFonts w:ascii="Courier New" w:hAnsi="Courier New" w:cs="Courier New"/>
                <w:sz w:val="16"/>
                <w:highlight w:val="yellow"/>
              </w:rPr>
              <w:t xml:space="preserve"> ..</w:t>
            </w:r>
            <w:proofErr w:type="gramEnd"/>
            <w:r w:rsidRPr="0087492E">
              <w:rPr>
                <w:rFonts w:ascii="Courier New" w:hAnsi="Courier New" w:cs="Courier New"/>
                <w:sz w:val="16"/>
                <w:highlight w:val="yellow"/>
              </w:rPr>
              <w:t>&gt; drucken : &lt;&lt;</w:t>
            </w:r>
            <w:proofErr w:type="spellStart"/>
            <w:r w:rsidRPr="0087492E">
              <w:rPr>
                <w:rFonts w:ascii="Courier New" w:hAnsi="Courier New" w:cs="Courier New"/>
                <w:sz w:val="16"/>
                <w:highlight w:val="yellow"/>
              </w:rPr>
              <w:t>include</w:t>
            </w:r>
            <w:proofErr w:type="spellEnd"/>
            <w:r w:rsidRPr="0087492E">
              <w:rPr>
                <w:rFonts w:ascii="Courier New" w:hAnsi="Courier New" w:cs="Courier New"/>
                <w:sz w:val="16"/>
                <w:highlight w:val="yellow"/>
              </w:rPr>
              <w:t>&gt;&gt;</w:t>
            </w:r>
          </w:p>
          <w:p w14:paraId="0F0AA046" w14:textId="77777777" w:rsidR="001840BE" w:rsidRPr="00F85F54" w:rsidRDefault="001840BE" w:rsidP="007370AE">
            <w:pPr>
              <w:rPr>
                <w:rFonts w:ascii="Courier New" w:hAnsi="Courier New" w:cs="Courier New"/>
              </w:rPr>
            </w:pPr>
            <w:r w:rsidRPr="00F85F54">
              <w:rPr>
                <w:rFonts w:ascii="Courier New" w:hAnsi="Courier New" w:cs="Courier New"/>
                <w:sz w:val="16"/>
              </w:rPr>
              <w:t>}</w:t>
            </w:r>
          </w:p>
        </w:tc>
        <w:tc>
          <w:tcPr>
            <w:tcW w:w="4248" w:type="dxa"/>
          </w:tcPr>
          <w:p w14:paraId="25B35F25" w14:textId="77777777" w:rsidR="001840BE" w:rsidRDefault="001840BE" w:rsidP="007370AE">
            <w:r>
              <w:rPr>
                <w:noProof/>
                <w:lang w:eastAsia="de-DE"/>
              </w:rPr>
              <w:drawing>
                <wp:inline distT="0" distB="0" distL="0" distR="0" wp14:anchorId="267A1339" wp14:editId="34403D50">
                  <wp:extent cx="2484280" cy="594717"/>
                  <wp:effectExtent l="0" t="0" r="0" b="0"/>
                  <wp:docPr id="10" name="Grafi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512" cy="5981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B4F242" w14:textId="77777777" w:rsidR="001840BE" w:rsidRDefault="001840BE" w:rsidP="001840BE">
      <w:pPr>
        <w:pStyle w:val="Bereichsberschrift"/>
      </w:pPr>
      <w:r>
        <w:t>Anwendungsfälle, die weitere Anwendungsfälle immer beinhalten: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37"/>
        <w:gridCol w:w="4068"/>
      </w:tblGrid>
      <w:tr w:rsidR="00FA0D1F" w14:paraId="1148B39D" w14:textId="77777777" w:rsidTr="00FA0D1F">
        <w:tc>
          <w:tcPr>
            <w:tcW w:w="5137" w:type="dxa"/>
          </w:tcPr>
          <w:p w14:paraId="2BBE96BC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FA0D1F">
              <w:rPr>
                <w:rFonts w:ascii="Courier New" w:hAnsi="Courier New" w:cs="Courier New"/>
                <w:sz w:val="16"/>
                <w:lang w:val="en-GB"/>
              </w:rPr>
              <w:t>actor :customer:</w:t>
            </w:r>
          </w:p>
          <w:p w14:paraId="49A96C15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  <w:lang w:val="en-GB"/>
              </w:rPr>
            </w:pPr>
          </w:p>
          <w:p w14:paraId="03A44DE7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FA0D1F">
              <w:rPr>
                <w:rFonts w:ascii="Courier New" w:hAnsi="Courier New" w:cs="Courier New"/>
                <w:sz w:val="16"/>
                <w:lang w:val="en-GB"/>
              </w:rPr>
              <w:t>rectangle checkout {</w:t>
            </w:r>
          </w:p>
          <w:p w14:paraId="514D5C73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FA0D1F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FA0D1F">
              <w:rPr>
                <w:rFonts w:ascii="Courier New" w:hAnsi="Courier New" w:cs="Courier New"/>
                <w:sz w:val="16"/>
                <w:lang w:val="en-GB"/>
              </w:rPr>
              <w:t>usecase</w:t>
            </w:r>
            <w:proofErr w:type="spellEnd"/>
            <w:r w:rsidRPr="00FA0D1F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FA0D1F">
              <w:rPr>
                <w:rFonts w:ascii="Courier New" w:hAnsi="Courier New" w:cs="Courier New"/>
                <w:sz w:val="16"/>
                <w:lang w:val="en-GB"/>
              </w:rPr>
              <w:t>bestellen</w:t>
            </w:r>
            <w:proofErr w:type="spellEnd"/>
            <w:r w:rsidRPr="00FA0D1F">
              <w:rPr>
                <w:rFonts w:ascii="Courier New" w:hAnsi="Courier New" w:cs="Courier New"/>
                <w:sz w:val="16"/>
                <w:lang w:val="en-GB"/>
              </w:rPr>
              <w:t xml:space="preserve"> as "</w:t>
            </w:r>
            <w:proofErr w:type="spellStart"/>
            <w:r w:rsidRPr="00FA0D1F">
              <w:rPr>
                <w:rFonts w:ascii="Courier New" w:hAnsi="Courier New" w:cs="Courier New"/>
                <w:sz w:val="16"/>
                <w:lang w:val="en-GB"/>
              </w:rPr>
              <w:t>bestellen</w:t>
            </w:r>
            <w:proofErr w:type="spellEnd"/>
          </w:p>
          <w:p w14:paraId="1FE09733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  <w:highlight w:val="yellow"/>
                <w:lang w:val="en-GB"/>
              </w:rPr>
            </w:pPr>
            <w:r w:rsidRPr="00FA0D1F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r w:rsidRPr="00FA0D1F">
              <w:rPr>
                <w:rFonts w:ascii="Courier New" w:hAnsi="Courier New" w:cs="Courier New"/>
                <w:sz w:val="16"/>
                <w:highlight w:val="yellow"/>
                <w:lang w:val="en-GB"/>
              </w:rPr>
              <w:t>--</w:t>
            </w:r>
          </w:p>
          <w:p w14:paraId="061536D4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  <w:highlight w:val="yellow"/>
                <w:lang w:val="en-GB"/>
              </w:rPr>
            </w:pPr>
            <w:r w:rsidRPr="00FA0D1F">
              <w:rPr>
                <w:rFonts w:ascii="Courier New" w:hAnsi="Courier New" w:cs="Courier New"/>
                <w:sz w:val="16"/>
                <w:highlight w:val="yellow"/>
                <w:lang w:val="en-GB"/>
              </w:rPr>
              <w:t xml:space="preserve"> &lt;i&gt;extension points:&lt;/i&gt;</w:t>
            </w:r>
          </w:p>
          <w:p w14:paraId="76E51870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  <w:lang w:val="en-GB"/>
              </w:rPr>
            </w:pPr>
            <w:proofErr w:type="spellStart"/>
            <w:r w:rsidRPr="00FA0D1F">
              <w:rPr>
                <w:rFonts w:ascii="Courier New" w:hAnsi="Courier New" w:cs="Courier New"/>
                <w:sz w:val="16"/>
                <w:highlight w:val="yellow"/>
                <w:lang w:val="en-GB"/>
              </w:rPr>
              <w:t>Registrierung</w:t>
            </w:r>
            <w:proofErr w:type="spellEnd"/>
            <w:r w:rsidRPr="00FA0D1F">
              <w:rPr>
                <w:rFonts w:ascii="Courier New" w:hAnsi="Courier New" w:cs="Courier New"/>
                <w:sz w:val="16"/>
                <w:lang w:val="en-GB"/>
              </w:rPr>
              <w:t xml:space="preserve">"  </w:t>
            </w:r>
          </w:p>
          <w:p w14:paraId="4DE76E15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  <w:lang w:val="en-GB"/>
              </w:rPr>
            </w:pPr>
          </w:p>
          <w:p w14:paraId="4276FCF6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  <w:lang w:val="en-GB"/>
              </w:rPr>
            </w:pPr>
          </w:p>
          <w:p w14:paraId="69D34155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</w:rPr>
            </w:pPr>
            <w:r w:rsidRPr="00FA0D1F">
              <w:rPr>
                <w:rFonts w:ascii="Courier New" w:hAnsi="Courier New" w:cs="Courier New"/>
                <w:sz w:val="16"/>
                <w:lang w:val="en-GB"/>
              </w:rPr>
              <w:t xml:space="preserve">  </w:t>
            </w:r>
            <w:proofErr w:type="spellStart"/>
            <w:r w:rsidRPr="00FA0D1F">
              <w:rPr>
                <w:rFonts w:ascii="Courier New" w:hAnsi="Courier New" w:cs="Courier New"/>
                <w:sz w:val="16"/>
              </w:rPr>
              <w:t>customer</w:t>
            </w:r>
            <w:proofErr w:type="spellEnd"/>
            <w:r w:rsidRPr="00FA0D1F">
              <w:rPr>
                <w:rFonts w:ascii="Courier New" w:hAnsi="Courier New" w:cs="Courier New"/>
                <w:sz w:val="16"/>
              </w:rPr>
              <w:t xml:space="preserve"> -- bestellen</w:t>
            </w:r>
          </w:p>
          <w:p w14:paraId="687E3D28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</w:rPr>
            </w:pPr>
            <w:r w:rsidRPr="00FA0D1F">
              <w:rPr>
                <w:rFonts w:ascii="Courier New" w:hAnsi="Courier New" w:cs="Courier New"/>
                <w:sz w:val="16"/>
              </w:rPr>
              <w:t xml:space="preserve">  </w:t>
            </w:r>
          </w:p>
          <w:p w14:paraId="4DFD1B38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</w:rPr>
            </w:pPr>
            <w:r w:rsidRPr="00FA0D1F">
              <w:rPr>
                <w:rFonts w:ascii="Courier New" w:hAnsi="Courier New" w:cs="Courier New"/>
                <w:sz w:val="16"/>
              </w:rPr>
              <w:t xml:space="preserve">  bestellen &lt;.(Neukunden-Registrierung) </w:t>
            </w:r>
            <w:r w:rsidRPr="00FA0D1F">
              <w:rPr>
                <w:rFonts w:ascii="Courier New" w:hAnsi="Courier New" w:cs="Courier New"/>
                <w:sz w:val="16"/>
                <w:highlight w:val="yellow"/>
              </w:rPr>
              <w:t>: &lt;&lt;</w:t>
            </w:r>
            <w:proofErr w:type="spellStart"/>
            <w:r w:rsidRPr="00FA0D1F">
              <w:rPr>
                <w:rFonts w:ascii="Courier New" w:hAnsi="Courier New" w:cs="Courier New"/>
                <w:sz w:val="16"/>
                <w:highlight w:val="yellow"/>
              </w:rPr>
              <w:t>extend</w:t>
            </w:r>
            <w:proofErr w:type="spellEnd"/>
            <w:r w:rsidRPr="00FA0D1F">
              <w:rPr>
                <w:rFonts w:ascii="Courier New" w:hAnsi="Courier New" w:cs="Courier New"/>
                <w:sz w:val="16"/>
                <w:highlight w:val="yellow"/>
              </w:rPr>
              <w:t>&gt;&gt;</w:t>
            </w:r>
          </w:p>
          <w:p w14:paraId="020A1E92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FA0D1F">
              <w:rPr>
                <w:rFonts w:ascii="Courier New" w:hAnsi="Courier New" w:cs="Courier New"/>
                <w:sz w:val="16"/>
              </w:rPr>
              <w:t xml:space="preserve">  </w:t>
            </w:r>
            <w:r w:rsidRPr="00FA0D1F">
              <w:rPr>
                <w:rFonts w:ascii="Courier New" w:hAnsi="Courier New" w:cs="Courier New"/>
                <w:sz w:val="16"/>
                <w:highlight w:val="cyan"/>
                <w:lang w:val="en-GB"/>
              </w:rPr>
              <w:t>note top on link</w:t>
            </w:r>
          </w:p>
          <w:p w14:paraId="594377BE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  <w:highlight w:val="green"/>
                <w:lang w:val="en-GB"/>
              </w:rPr>
            </w:pPr>
            <w:r w:rsidRPr="00FA0D1F">
              <w:rPr>
                <w:rFonts w:ascii="Courier New" w:hAnsi="Courier New" w:cs="Courier New"/>
                <w:sz w:val="16"/>
                <w:lang w:val="en-GB"/>
              </w:rPr>
              <w:t xml:space="preserve">  </w:t>
            </w:r>
            <w:r w:rsidRPr="00FA0D1F">
              <w:rPr>
                <w:rFonts w:ascii="Courier New" w:hAnsi="Courier New" w:cs="Courier New"/>
                <w:sz w:val="16"/>
                <w:highlight w:val="green"/>
                <w:lang w:val="en-GB"/>
              </w:rPr>
              <w:t>&lt;i&gt;condition:&lt;/i&gt;</w:t>
            </w:r>
          </w:p>
          <w:p w14:paraId="0C55906A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  <w:highlight w:val="green"/>
                <w:lang w:val="en-GB"/>
              </w:rPr>
            </w:pPr>
            <w:r w:rsidRPr="00FA0D1F">
              <w:rPr>
                <w:rFonts w:ascii="Courier New" w:hAnsi="Courier New" w:cs="Courier New"/>
                <w:sz w:val="16"/>
                <w:lang w:val="en-GB"/>
              </w:rPr>
              <w:t xml:space="preserve">  </w:t>
            </w:r>
            <w:r w:rsidR="00566073" w:rsidRPr="00566073">
              <w:rPr>
                <w:rFonts w:ascii="Courier New" w:hAnsi="Courier New" w:cs="Courier New"/>
                <w:sz w:val="16"/>
                <w:highlight w:val="green"/>
                <w:lang w:val="en-GB"/>
              </w:rPr>
              <w:t>{</w:t>
            </w:r>
            <w:proofErr w:type="spellStart"/>
            <w:r w:rsidRPr="00566073">
              <w:rPr>
                <w:rFonts w:ascii="Courier New" w:hAnsi="Courier New" w:cs="Courier New"/>
                <w:sz w:val="16"/>
                <w:highlight w:val="green"/>
                <w:lang w:val="en-GB"/>
              </w:rPr>
              <w:t>Neukunde</w:t>
            </w:r>
            <w:proofErr w:type="spellEnd"/>
            <w:r w:rsidR="00566073" w:rsidRPr="00566073">
              <w:rPr>
                <w:rFonts w:ascii="Courier New" w:hAnsi="Courier New" w:cs="Courier New"/>
                <w:sz w:val="16"/>
                <w:highlight w:val="green"/>
                <w:lang w:val="en-GB"/>
              </w:rPr>
              <w:t>}</w:t>
            </w:r>
          </w:p>
          <w:p w14:paraId="4991FB90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  <w:highlight w:val="green"/>
                <w:lang w:val="en-GB"/>
              </w:rPr>
            </w:pPr>
            <w:r w:rsidRPr="00FA0D1F">
              <w:rPr>
                <w:rFonts w:ascii="Courier New" w:hAnsi="Courier New" w:cs="Courier New"/>
                <w:sz w:val="16"/>
                <w:lang w:val="en-GB"/>
              </w:rPr>
              <w:t xml:space="preserve">  </w:t>
            </w:r>
            <w:r w:rsidRPr="00FA0D1F">
              <w:rPr>
                <w:rFonts w:ascii="Courier New" w:hAnsi="Courier New" w:cs="Courier New"/>
                <w:sz w:val="16"/>
                <w:highlight w:val="green"/>
                <w:lang w:val="en-GB"/>
              </w:rPr>
              <w:t>&lt;i&gt;extension point:&lt;/i&gt;</w:t>
            </w:r>
          </w:p>
          <w:p w14:paraId="006CA0FA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FA0D1F">
              <w:rPr>
                <w:rFonts w:ascii="Courier New" w:hAnsi="Courier New" w:cs="Courier New"/>
                <w:sz w:val="16"/>
                <w:lang w:val="en-GB"/>
              </w:rPr>
              <w:t xml:space="preserve">  </w:t>
            </w:r>
            <w:proofErr w:type="spellStart"/>
            <w:r w:rsidRPr="00FA0D1F">
              <w:rPr>
                <w:rFonts w:ascii="Courier New" w:hAnsi="Courier New" w:cs="Courier New"/>
                <w:sz w:val="16"/>
                <w:highlight w:val="green"/>
                <w:lang w:val="en-GB"/>
              </w:rPr>
              <w:t>Registrierung</w:t>
            </w:r>
            <w:proofErr w:type="spellEnd"/>
          </w:p>
          <w:p w14:paraId="62684C3E" w14:textId="77777777" w:rsidR="00FA0D1F" w:rsidRPr="00FA0D1F" w:rsidRDefault="00FA0D1F" w:rsidP="00FA0D1F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FA0D1F">
              <w:rPr>
                <w:rFonts w:ascii="Courier New" w:hAnsi="Courier New" w:cs="Courier New"/>
                <w:sz w:val="16"/>
                <w:lang w:val="en-GB"/>
              </w:rPr>
              <w:t xml:space="preserve">  </w:t>
            </w:r>
            <w:r w:rsidRPr="00FA0D1F">
              <w:rPr>
                <w:rFonts w:ascii="Courier New" w:hAnsi="Courier New" w:cs="Courier New"/>
                <w:sz w:val="16"/>
                <w:highlight w:val="cyan"/>
                <w:lang w:val="en-GB"/>
              </w:rPr>
              <w:t>end note</w:t>
            </w:r>
          </w:p>
          <w:p w14:paraId="5641D3EB" w14:textId="77777777" w:rsidR="001840BE" w:rsidRPr="00422873" w:rsidRDefault="00FA0D1F" w:rsidP="00FA0D1F">
            <w:pPr>
              <w:rPr>
                <w:rFonts w:ascii="Courier New" w:hAnsi="Courier New" w:cs="Courier New"/>
                <w:lang w:val="en-GB"/>
              </w:rPr>
            </w:pPr>
            <w:r w:rsidRPr="00FA0D1F">
              <w:rPr>
                <w:rFonts w:ascii="Courier New" w:hAnsi="Courier New" w:cs="Courier New"/>
                <w:sz w:val="16"/>
                <w:lang w:val="en-GB"/>
              </w:rPr>
              <w:t>}</w:t>
            </w:r>
          </w:p>
        </w:tc>
        <w:tc>
          <w:tcPr>
            <w:tcW w:w="4068" w:type="dxa"/>
          </w:tcPr>
          <w:p w14:paraId="366BCB2B" w14:textId="77777777" w:rsidR="001840BE" w:rsidRDefault="00566073" w:rsidP="007370AE">
            <w:r>
              <w:rPr>
                <w:noProof/>
                <w:lang w:eastAsia="de-DE"/>
              </w:rPr>
              <w:drawing>
                <wp:inline distT="0" distB="0" distL="0" distR="0" wp14:anchorId="1F7CE41B" wp14:editId="1547A293">
                  <wp:extent cx="2162491" cy="1933062"/>
                  <wp:effectExtent l="0" t="0" r="952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3874" cy="19342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5E0091" w14:textId="77777777" w:rsidR="0007264D" w:rsidRDefault="0007264D" w:rsidP="007370AE">
            <w:r>
              <w:t xml:space="preserve">(Leider muss man bei </w:t>
            </w:r>
            <w:proofErr w:type="spellStart"/>
            <w:r>
              <w:t>PlantUML</w:t>
            </w:r>
            <w:proofErr w:type="spellEnd"/>
            <w:r>
              <w:t xml:space="preserve"> mit einer Notiz „mogeln“ und hoffen, dass diese in der Nähe des &lt;&lt;</w:t>
            </w:r>
            <w:proofErr w:type="spellStart"/>
            <w:r>
              <w:t>extend</w:t>
            </w:r>
            <w:proofErr w:type="spellEnd"/>
            <w:r>
              <w:t>&gt;&gt; angezeigt wird.)</w:t>
            </w:r>
          </w:p>
        </w:tc>
      </w:tr>
    </w:tbl>
    <w:p w14:paraId="2D1F47F5" w14:textId="77777777" w:rsidR="00FA0D1F" w:rsidRDefault="00FA0D1F" w:rsidP="00FA0D1F">
      <w:pPr>
        <w:rPr>
          <w:sz w:val="8"/>
          <w:szCs w:val="8"/>
        </w:rPr>
      </w:pPr>
    </w:p>
    <w:p w14:paraId="24184524" w14:textId="77777777" w:rsidR="0007264D" w:rsidRDefault="0007264D" w:rsidP="0007264D">
      <w:pPr>
        <w:pStyle w:val="Bereichsberschrift"/>
      </w:pPr>
      <w:r>
        <w:t xml:space="preserve">Multiplizitäten ergänzen (wird bei </w:t>
      </w:r>
      <w:proofErr w:type="spellStart"/>
      <w:r>
        <w:t>UseCases</w:t>
      </w:r>
      <w:proofErr w:type="spellEnd"/>
      <w:r>
        <w:t xml:space="preserve"> selten gemacht):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37"/>
        <w:gridCol w:w="4068"/>
      </w:tblGrid>
      <w:tr w:rsidR="0007264D" w14:paraId="4B7A95C2" w14:textId="77777777" w:rsidTr="007370AE">
        <w:tc>
          <w:tcPr>
            <w:tcW w:w="5137" w:type="dxa"/>
          </w:tcPr>
          <w:p w14:paraId="52214653" w14:textId="77777777" w:rsidR="0007264D" w:rsidRPr="0007264D" w:rsidRDefault="0007264D" w:rsidP="0007264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07264D">
              <w:rPr>
                <w:rFonts w:ascii="Courier New" w:hAnsi="Courier New" w:cs="Courier New"/>
                <w:sz w:val="16"/>
                <w:lang w:val="en-GB"/>
              </w:rPr>
              <w:t>actor :Kunde: as customer</w:t>
            </w:r>
          </w:p>
          <w:p w14:paraId="6193CC98" w14:textId="77777777" w:rsidR="0007264D" w:rsidRPr="0007264D" w:rsidRDefault="0007264D" w:rsidP="0007264D">
            <w:pPr>
              <w:rPr>
                <w:rFonts w:ascii="Courier New" w:hAnsi="Courier New" w:cs="Courier New"/>
                <w:sz w:val="16"/>
                <w:lang w:val="en-GB"/>
              </w:rPr>
            </w:pPr>
          </w:p>
          <w:p w14:paraId="7E1CD961" w14:textId="77777777" w:rsidR="0007264D" w:rsidRPr="0007264D" w:rsidRDefault="0007264D" w:rsidP="0007264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07264D">
              <w:rPr>
                <w:rFonts w:ascii="Courier New" w:hAnsi="Courier New" w:cs="Courier New"/>
                <w:sz w:val="16"/>
                <w:lang w:val="en-GB"/>
              </w:rPr>
              <w:t xml:space="preserve">rectangle </w:t>
            </w:r>
            <w:proofErr w:type="spellStart"/>
            <w:r w:rsidRPr="0007264D">
              <w:rPr>
                <w:rFonts w:ascii="Courier New" w:hAnsi="Courier New" w:cs="Courier New"/>
                <w:sz w:val="16"/>
                <w:lang w:val="en-GB"/>
              </w:rPr>
              <w:t>Shopsystem</w:t>
            </w:r>
            <w:proofErr w:type="spellEnd"/>
            <w:r w:rsidRPr="0007264D">
              <w:rPr>
                <w:rFonts w:ascii="Courier New" w:hAnsi="Courier New" w:cs="Courier New"/>
                <w:sz w:val="16"/>
                <w:lang w:val="en-GB"/>
              </w:rPr>
              <w:t xml:space="preserve"> {</w:t>
            </w:r>
          </w:p>
          <w:p w14:paraId="33CC493D" w14:textId="77777777" w:rsidR="0007264D" w:rsidRPr="0007264D" w:rsidRDefault="0007264D" w:rsidP="0007264D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07264D">
              <w:rPr>
                <w:rFonts w:ascii="Courier New" w:hAnsi="Courier New" w:cs="Courier New"/>
                <w:sz w:val="16"/>
              </w:rPr>
              <w:t>usecase</w:t>
            </w:r>
            <w:proofErr w:type="spellEnd"/>
            <w:r w:rsidRPr="0007264D">
              <w:rPr>
                <w:rFonts w:ascii="Courier New" w:hAnsi="Courier New" w:cs="Courier New"/>
                <w:sz w:val="16"/>
              </w:rPr>
              <w:t xml:space="preserve"> (Ware \n bestellen) </w:t>
            </w:r>
            <w:proofErr w:type="spellStart"/>
            <w:r w:rsidRPr="0007264D">
              <w:rPr>
                <w:rFonts w:ascii="Courier New" w:hAnsi="Courier New" w:cs="Courier New"/>
                <w:sz w:val="16"/>
              </w:rPr>
              <w:t>as</w:t>
            </w:r>
            <w:proofErr w:type="spellEnd"/>
            <w:r w:rsidRPr="0007264D">
              <w:rPr>
                <w:rFonts w:ascii="Courier New" w:hAnsi="Courier New" w:cs="Courier New"/>
                <w:sz w:val="16"/>
              </w:rPr>
              <w:t xml:space="preserve"> bestellen</w:t>
            </w:r>
          </w:p>
          <w:p w14:paraId="3F226B52" w14:textId="77777777" w:rsidR="0007264D" w:rsidRPr="0007264D" w:rsidRDefault="0007264D" w:rsidP="0007264D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07264D">
              <w:rPr>
                <w:rFonts w:ascii="Courier New" w:hAnsi="Courier New" w:cs="Courier New"/>
                <w:sz w:val="16"/>
              </w:rPr>
              <w:t>usecase</w:t>
            </w:r>
            <w:proofErr w:type="spellEnd"/>
            <w:r w:rsidRPr="0007264D">
              <w:rPr>
                <w:rFonts w:ascii="Courier New" w:hAnsi="Courier New" w:cs="Courier New"/>
                <w:sz w:val="16"/>
              </w:rPr>
              <w:t xml:space="preserve"> (Ware \n suchen) </w:t>
            </w:r>
            <w:proofErr w:type="spellStart"/>
            <w:r w:rsidRPr="0007264D">
              <w:rPr>
                <w:rFonts w:ascii="Courier New" w:hAnsi="Courier New" w:cs="Courier New"/>
                <w:sz w:val="16"/>
              </w:rPr>
              <w:t>as</w:t>
            </w:r>
            <w:proofErr w:type="spellEnd"/>
            <w:r w:rsidRPr="0007264D">
              <w:rPr>
                <w:rFonts w:ascii="Courier New" w:hAnsi="Courier New" w:cs="Courier New"/>
                <w:sz w:val="16"/>
              </w:rPr>
              <w:t xml:space="preserve"> suchen</w:t>
            </w:r>
          </w:p>
          <w:p w14:paraId="267C118A" w14:textId="77777777" w:rsidR="0007264D" w:rsidRPr="0007264D" w:rsidRDefault="0007264D" w:rsidP="0007264D">
            <w:pPr>
              <w:rPr>
                <w:rFonts w:ascii="Courier New" w:hAnsi="Courier New" w:cs="Courier New"/>
                <w:sz w:val="16"/>
              </w:rPr>
            </w:pPr>
            <w:r w:rsidRPr="0007264D">
              <w:rPr>
                <w:rFonts w:ascii="Courier New" w:hAnsi="Courier New" w:cs="Courier New"/>
                <w:sz w:val="16"/>
              </w:rPr>
              <w:t xml:space="preserve">'Kurzform ohne Deklaration des </w:t>
            </w:r>
            <w:proofErr w:type="spellStart"/>
            <w:r w:rsidRPr="0007264D">
              <w:rPr>
                <w:rFonts w:ascii="Courier New" w:hAnsi="Courier New" w:cs="Courier New"/>
                <w:sz w:val="16"/>
              </w:rPr>
              <w:t>UseCases</w:t>
            </w:r>
            <w:proofErr w:type="spellEnd"/>
            <w:r w:rsidRPr="0007264D">
              <w:rPr>
                <w:rFonts w:ascii="Courier New" w:hAnsi="Courier New" w:cs="Courier New"/>
                <w:sz w:val="16"/>
              </w:rPr>
              <w:t>:</w:t>
            </w:r>
          </w:p>
          <w:p w14:paraId="00B9B26E" w14:textId="77777777" w:rsidR="0007264D" w:rsidRPr="0007264D" w:rsidRDefault="0007264D" w:rsidP="0007264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07264D">
              <w:rPr>
                <w:rFonts w:ascii="Courier New" w:hAnsi="Courier New" w:cs="Courier New"/>
                <w:sz w:val="16"/>
                <w:lang w:val="en-GB"/>
              </w:rPr>
              <w:t xml:space="preserve">customer </w:t>
            </w:r>
            <w:r w:rsidRPr="0007264D">
              <w:rPr>
                <w:rFonts w:ascii="Courier New" w:hAnsi="Courier New" w:cs="Courier New"/>
                <w:sz w:val="16"/>
                <w:highlight w:val="yellow"/>
                <w:lang w:val="en-GB"/>
              </w:rPr>
              <w:t>"1..*"</w:t>
            </w:r>
            <w:r w:rsidRPr="0007264D">
              <w:rPr>
                <w:rFonts w:ascii="Courier New" w:hAnsi="Courier New" w:cs="Courier New"/>
                <w:sz w:val="16"/>
                <w:lang w:val="en-GB"/>
              </w:rPr>
              <w:t xml:space="preserve"> -- </w:t>
            </w:r>
            <w:r w:rsidRPr="0007264D">
              <w:rPr>
                <w:rFonts w:ascii="Courier New" w:hAnsi="Courier New" w:cs="Courier New"/>
                <w:sz w:val="16"/>
                <w:highlight w:val="yellow"/>
                <w:lang w:val="en-GB"/>
              </w:rPr>
              <w:t>"0..*"</w:t>
            </w:r>
            <w:r w:rsidRPr="0007264D">
              <w:rPr>
                <w:rFonts w:ascii="Courier New" w:hAnsi="Courier New" w:cs="Courier New"/>
                <w:sz w:val="16"/>
                <w:lang w:val="en-GB"/>
              </w:rPr>
              <w:t xml:space="preserve"> (</w:t>
            </w:r>
            <w:proofErr w:type="spellStart"/>
            <w:r w:rsidRPr="0007264D">
              <w:rPr>
                <w:rFonts w:ascii="Courier New" w:hAnsi="Courier New" w:cs="Courier New"/>
                <w:sz w:val="16"/>
                <w:lang w:val="en-GB"/>
              </w:rPr>
              <w:t>informieren</w:t>
            </w:r>
            <w:proofErr w:type="spellEnd"/>
            <w:r w:rsidRPr="0007264D">
              <w:rPr>
                <w:rFonts w:ascii="Courier New" w:hAnsi="Courier New" w:cs="Courier New"/>
                <w:sz w:val="16"/>
                <w:lang w:val="en-GB"/>
              </w:rPr>
              <w:t>)</w:t>
            </w:r>
          </w:p>
          <w:p w14:paraId="6EFECA86" w14:textId="77777777" w:rsidR="0007264D" w:rsidRPr="0007264D" w:rsidRDefault="0007264D" w:rsidP="0007264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07264D">
              <w:rPr>
                <w:rFonts w:ascii="Courier New" w:hAnsi="Courier New" w:cs="Courier New"/>
                <w:sz w:val="16"/>
                <w:lang w:val="en-GB"/>
              </w:rPr>
              <w:t xml:space="preserve">customer </w:t>
            </w:r>
            <w:r w:rsidRPr="0007264D">
              <w:rPr>
                <w:rFonts w:ascii="Courier New" w:hAnsi="Courier New" w:cs="Courier New"/>
                <w:sz w:val="16"/>
                <w:highlight w:val="yellow"/>
                <w:lang w:val="en-GB"/>
              </w:rPr>
              <w:t>"1"</w:t>
            </w:r>
            <w:r w:rsidRPr="0007264D">
              <w:rPr>
                <w:rFonts w:ascii="Courier New" w:hAnsi="Courier New" w:cs="Courier New"/>
                <w:sz w:val="16"/>
                <w:lang w:val="en-GB"/>
              </w:rPr>
              <w:t xml:space="preserve"> -- </w:t>
            </w:r>
            <w:r w:rsidRPr="0007264D">
              <w:rPr>
                <w:rFonts w:ascii="Courier New" w:hAnsi="Courier New" w:cs="Courier New"/>
                <w:sz w:val="16"/>
                <w:highlight w:val="yellow"/>
                <w:lang w:val="en-GB"/>
              </w:rPr>
              <w:t>"0..*"</w:t>
            </w:r>
            <w:r w:rsidRPr="0007264D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07264D">
              <w:rPr>
                <w:rFonts w:ascii="Courier New" w:hAnsi="Courier New" w:cs="Courier New"/>
                <w:sz w:val="16"/>
                <w:lang w:val="en-GB"/>
              </w:rPr>
              <w:t>bestellen</w:t>
            </w:r>
            <w:proofErr w:type="spellEnd"/>
          </w:p>
          <w:p w14:paraId="3FAC6919" w14:textId="77777777" w:rsidR="0007264D" w:rsidRPr="0007264D" w:rsidRDefault="0007264D" w:rsidP="0007264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07264D">
              <w:rPr>
                <w:rFonts w:ascii="Courier New" w:hAnsi="Courier New" w:cs="Courier New"/>
                <w:sz w:val="16"/>
                <w:lang w:val="en-GB"/>
              </w:rPr>
              <w:t xml:space="preserve">customer </w:t>
            </w:r>
            <w:r w:rsidRPr="0007264D">
              <w:rPr>
                <w:rFonts w:ascii="Courier New" w:hAnsi="Courier New" w:cs="Courier New"/>
                <w:sz w:val="16"/>
                <w:highlight w:val="yellow"/>
                <w:lang w:val="en-GB"/>
              </w:rPr>
              <w:t>"0..1"</w:t>
            </w:r>
            <w:r w:rsidRPr="0007264D">
              <w:rPr>
                <w:rFonts w:ascii="Courier New" w:hAnsi="Courier New" w:cs="Courier New"/>
                <w:sz w:val="16"/>
                <w:lang w:val="en-GB"/>
              </w:rPr>
              <w:t xml:space="preserve"> -- </w:t>
            </w:r>
            <w:r w:rsidRPr="0007264D">
              <w:rPr>
                <w:rFonts w:ascii="Courier New" w:hAnsi="Courier New" w:cs="Courier New"/>
                <w:sz w:val="16"/>
                <w:highlight w:val="yellow"/>
                <w:lang w:val="en-GB"/>
              </w:rPr>
              <w:t>"1..*"</w:t>
            </w:r>
            <w:r w:rsidRPr="0007264D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07264D">
              <w:rPr>
                <w:rFonts w:ascii="Courier New" w:hAnsi="Courier New" w:cs="Courier New"/>
                <w:sz w:val="16"/>
                <w:lang w:val="en-GB"/>
              </w:rPr>
              <w:t>suchen</w:t>
            </w:r>
            <w:proofErr w:type="spellEnd"/>
          </w:p>
          <w:p w14:paraId="5448B12F" w14:textId="77777777" w:rsidR="0007264D" w:rsidRPr="00422873" w:rsidRDefault="0007264D" w:rsidP="0007264D">
            <w:pPr>
              <w:rPr>
                <w:rFonts w:ascii="Courier New" w:hAnsi="Courier New" w:cs="Courier New"/>
                <w:lang w:val="en-GB"/>
              </w:rPr>
            </w:pPr>
            <w:r w:rsidRPr="0007264D">
              <w:rPr>
                <w:rFonts w:ascii="Courier New" w:hAnsi="Courier New" w:cs="Courier New"/>
                <w:sz w:val="16"/>
                <w:lang w:val="en-GB"/>
              </w:rPr>
              <w:t>}</w:t>
            </w:r>
          </w:p>
        </w:tc>
        <w:tc>
          <w:tcPr>
            <w:tcW w:w="4068" w:type="dxa"/>
          </w:tcPr>
          <w:p w14:paraId="03C22E65" w14:textId="77777777" w:rsidR="0007264D" w:rsidRDefault="0007264D" w:rsidP="007370AE">
            <w:r>
              <w:rPr>
                <w:noProof/>
                <w:lang w:eastAsia="de-DE"/>
              </w:rPr>
              <w:drawing>
                <wp:inline distT="0" distB="0" distL="0" distR="0" wp14:anchorId="78348ECE" wp14:editId="135777E3">
                  <wp:extent cx="1270660" cy="1412772"/>
                  <wp:effectExtent l="0" t="0" r="5715" b="0"/>
                  <wp:docPr id="15" name="Grafik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532" cy="1422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00EBD" w14:textId="77777777" w:rsidR="0007264D" w:rsidRDefault="0007264D" w:rsidP="00FA0D1F">
      <w:pPr>
        <w:rPr>
          <w:sz w:val="8"/>
          <w:szCs w:val="8"/>
        </w:rPr>
      </w:pPr>
    </w:p>
    <w:p w14:paraId="20D24BA5" w14:textId="77777777" w:rsidR="0007264D" w:rsidRDefault="0007264D" w:rsidP="0007264D">
      <w:pPr>
        <w:pStyle w:val="Bereichsberschrift"/>
      </w:pPr>
      <w:r>
        <w:t>Vererbung von Anwendungsfällen: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39"/>
        <w:gridCol w:w="5166"/>
      </w:tblGrid>
      <w:tr w:rsidR="0007264D" w14:paraId="66BF986E" w14:textId="77777777" w:rsidTr="007757AE">
        <w:tc>
          <w:tcPr>
            <w:tcW w:w="4248" w:type="dxa"/>
          </w:tcPr>
          <w:p w14:paraId="3EACAA65" w14:textId="77777777" w:rsidR="0007264D" w:rsidRPr="0007264D" w:rsidRDefault="0007264D" w:rsidP="0007264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07264D">
              <w:rPr>
                <w:rFonts w:ascii="Courier New" w:hAnsi="Courier New" w:cs="Courier New"/>
                <w:sz w:val="16"/>
                <w:lang w:val="en-GB"/>
              </w:rPr>
              <w:t>actor :backend: as backend</w:t>
            </w:r>
          </w:p>
          <w:p w14:paraId="0111BA0A" w14:textId="77777777" w:rsidR="0007264D" w:rsidRPr="0007264D" w:rsidRDefault="0007264D" w:rsidP="0007264D">
            <w:pPr>
              <w:rPr>
                <w:rFonts w:ascii="Courier New" w:hAnsi="Courier New" w:cs="Courier New"/>
                <w:sz w:val="16"/>
                <w:lang w:val="en-GB"/>
              </w:rPr>
            </w:pPr>
          </w:p>
          <w:p w14:paraId="201AC0D7" w14:textId="77777777" w:rsidR="0007264D" w:rsidRPr="00F85F54" w:rsidRDefault="0007264D" w:rsidP="0007264D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F85F54">
              <w:rPr>
                <w:rFonts w:ascii="Courier New" w:hAnsi="Courier New" w:cs="Courier New"/>
                <w:sz w:val="16"/>
                <w:lang w:val="en-GB"/>
              </w:rPr>
              <w:t xml:space="preserve">rectangle </w:t>
            </w:r>
            <w:proofErr w:type="spellStart"/>
            <w:r w:rsidRPr="00F85F54">
              <w:rPr>
                <w:rFonts w:ascii="Courier New" w:hAnsi="Courier New" w:cs="Courier New"/>
                <w:sz w:val="16"/>
                <w:lang w:val="en-GB"/>
              </w:rPr>
              <w:t>Shopsystem</w:t>
            </w:r>
            <w:proofErr w:type="spellEnd"/>
            <w:r w:rsidRPr="00F85F54">
              <w:rPr>
                <w:rFonts w:ascii="Courier New" w:hAnsi="Courier New" w:cs="Courier New"/>
                <w:sz w:val="16"/>
                <w:lang w:val="en-GB"/>
              </w:rPr>
              <w:t xml:space="preserve"> {</w:t>
            </w:r>
          </w:p>
          <w:p w14:paraId="3D64BC38" w14:textId="77777777" w:rsidR="0007264D" w:rsidRPr="0007264D" w:rsidRDefault="0007264D" w:rsidP="0007264D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07264D">
              <w:rPr>
                <w:rFonts w:ascii="Courier New" w:hAnsi="Courier New" w:cs="Courier New"/>
                <w:sz w:val="16"/>
              </w:rPr>
              <w:t>usecase</w:t>
            </w:r>
            <w:proofErr w:type="spellEnd"/>
            <w:r w:rsidRPr="0007264D">
              <w:rPr>
                <w:rFonts w:ascii="Courier New" w:hAnsi="Courier New" w:cs="Courier New"/>
                <w:sz w:val="16"/>
              </w:rPr>
              <w:t xml:space="preserve"> (Bestellung bearbeiten) </w:t>
            </w:r>
            <w:proofErr w:type="spellStart"/>
            <w:r w:rsidRPr="0007264D">
              <w:rPr>
                <w:rFonts w:ascii="Courier New" w:hAnsi="Courier New" w:cs="Courier New"/>
                <w:sz w:val="16"/>
              </w:rPr>
              <w:t>as</w:t>
            </w:r>
            <w:proofErr w:type="spellEnd"/>
            <w:r w:rsidRPr="0007264D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07264D">
              <w:rPr>
                <w:rFonts w:ascii="Courier New" w:hAnsi="Courier New" w:cs="Courier New"/>
                <w:sz w:val="16"/>
              </w:rPr>
              <w:t>bestellung</w:t>
            </w:r>
            <w:proofErr w:type="spellEnd"/>
          </w:p>
          <w:p w14:paraId="5C957397" w14:textId="77777777" w:rsidR="0007264D" w:rsidRPr="0007264D" w:rsidRDefault="0007264D" w:rsidP="0007264D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07264D">
              <w:rPr>
                <w:rFonts w:ascii="Courier New" w:hAnsi="Courier New" w:cs="Courier New"/>
                <w:sz w:val="16"/>
              </w:rPr>
              <w:t>usecase</w:t>
            </w:r>
            <w:proofErr w:type="spellEnd"/>
            <w:r w:rsidRPr="0007264D">
              <w:rPr>
                <w:rFonts w:ascii="Courier New" w:hAnsi="Courier New" w:cs="Courier New"/>
                <w:sz w:val="16"/>
              </w:rPr>
              <w:t xml:space="preserve"> (Online-Bestellung bearbeiten) </w:t>
            </w:r>
            <w:proofErr w:type="spellStart"/>
            <w:r w:rsidRPr="0007264D">
              <w:rPr>
                <w:rFonts w:ascii="Courier New" w:hAnsi="Courier New" w:cs="Courier New"/>
                <w:sz w:val="16"/>
              </w:rPr>
              <w:t>as</w:t>
            </w:r>
            <w:proofErr w:type="spellEnd"/>
            <w:r w:rsidRPr="0007264D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07264D">
              <w:rPr>
                <w:rFonts w:ascii="Courier New" w:hAnsi="Courier New" w:cs="Courier New"/>
                <w:sz w:val="16"/>
              </w:rPr>
              <w:t>onlinebestellung</w:t>
            </w:r>
            <w:proofErr w:type="spellEnd"/>
          </w:p>
          <w:p w14:paraId="6C8055B3" w14:textId="77777777" w:rsidR="0007264D" w:rsidRPr="0007264D" w:rsidRDefault="0007264D" w:rsidP="0007264D">
            <w:pPr>
              <w:rPr>
                <w:rFonts w:ascii="Courier New" w:hAnsi="Courier New" w:cs="Courier New"/>
                <w:sz w:val="16"/>
              </w:rPr>
            </w:pPr>
          </w:p>
          <w:p w14:paraId="126498CF" w14:textId="77777777" w:rsidR="0007264D" w:rsidRPr="0007264D" w:rsidRDefault="0007264D" w:rsidP="0007264D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07264D">
              <w:rPr>
                <w:rFonts w:ascii="Courier New" w:hAnsi="Courier New" w:cs="Courier New"/>
                <w:sz w:val="16"/>
              </w:rPr>
              <w:t>bestellung</w:t>
            </w:r>
            <w:proofErr w:type="spellEnd"/>
            <w:r w:rsidRPr="0007264D">
              <w:rPr>
                <w:rFonts w:ascii="Courier New" w:hAnsi="Courier New" w:cs="Courier New"/>
                <w:sz w:val="16"/>
              </w:rPr>
              <w:t xml:space="preserve"> </w:t>
            </w:r>
            <w:r w:rsidRPr="007757AE">
              <w:rPr>
                <w:rFonts w:ascii="Courier New" w:hAnsi="Courier New" w:cs="Courier New"/>
                <w:sz w:val="16"/>
                <w:highlight w:val="yellow"/>
              </w:rPr>
              <w:t>&lt;|-</w:t>
            </w:r>
            <w:proofErr w:type="spellStart"/>
            <w:r w:rsidRPr="0007264D">
              <w:rPr>
                <w:rFonts w:ascii="Courier New" w:hAnsi="Courier New" w:cs="Courier New"/>
                <w:sz w:val="16"/>
              </w:rPr>
              <w:t>onlinebestellung</w:t>
            </w:r>
            <w:proofErr w:type="spellEnd"/>
          </w:p>
          <w:p w14:paraId="3846FC84" w14:textId="77777777" w:rsidR="0007264D" w:rsidRPr="00422873" w:rsidRDefault="007757AE" w:rsidP="0007264D">
            <w:pPr>
              <w:rPr>
                <w:rFonts w:ascii="Courier New" w:hAnsi="Courier New" w:cs="Courier New"/>
                <w:lang w:val="en-GB"/>
              </w:rPr>
            </w:pPr>
            <w:r w:rsidRPr="0007264D">
              <w:rPr>
                <w:rFonts w:ascii="Courier New" w:hAnsi="Courier New" w:cs="Courier New"/>
                <w:sz w:val="16"/>
                <w:lang w:val="en-GB"/>
              </w:rPr>
              <w:t>}</w:t>
            </w:r>
          </w:p>
        </w:tc>
        <w:tc>
          <w:tcPr>
            <w:tcW w:w="4957" w:type="dxa"/>
          </w:tcPr>
          <w:p w14:paraId="16521A17" w14:textId="77777777" w:rsidR="0007264D" w:rsidRDefault="0007264D" w:rsidP="007370AE">
            <w:r>
              <w:rPr>
                <w:noProof/>
                <w:lang w:eastAsia="de-DE"/>
              </w:rPr>
              <w:drawing>
                <wp:inline distT="0" distB="0" distL="0" distR="0" wp14:anchorId="1D9F0D78" wp14:editId="79D46B70">
                  <wp:extent cx="3143045" cy="1264722"/>
                  <wp:effectExtent l="0" t="0" r="635" b="0"/>
                  <wp:docPr id="17" name="Grafik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7453" cy="1274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F479704" w14:textId="77777777" w:rsidR="0007264D" w:rsidRDefault="0007264D" w:rsidP="0007264D">
      <w:pPr>
        <w:rPr>
          <w:sz w:val="8"/>
          <w:szCs w:val="8"/>
        </w:rPr>
      </w:pPr>
    </w:p>
    <w:p w14:paraId="5879533C" w14:textId="77777777" w:rsidR="00F91B6B" w:rsidRDefault="00F91B6B" w:rsidP="00F91B6B">
      <w:pPr>
        <w:pStyle w:val="Bereichsberschrift"/>
      </w:pPr>
      <w:r w:rsidRPr="00F91B6B">
        <w:rPr>
          <w:highlight w:val="green"/>
        </w:rPr>
        <w:t>Gerichtete</w:t>
      </w:r>
      <w:r>
        <w:t xml:space="preserve"> Beziehungen (</w:t>
      </w:r>
      <w:proofErr w:type="spellStart"/>
      <w:r>
        <w:t>initiiernde</w:t>
      </w:r>
      <w:proofErr w:type="spellEnd"/>
      <w:r>
        <w:t xml:space="preserve"> Akteure) und </w:t>
      </w:r>
      <w:r w:rsidRPr="00F91B6B">
        <w:rPr>
          <w:highlight w:val="yellow"/>
        </w:rPr>
        <w:t>sekundäre</w:t>
      </w:r>
      <w:r>
        <w:t xml:space="preserve"> Akteure (rechts):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094"/>
        <w:gridCol w:w="5111"/>
      </w:tblGrid>
      <w:tr w:rsidR="00F91B6B" w:rsidRPr="00F91B6B" w14:paraId="007A8B02" w14:textId="77777777" w:rsidTr="007370AE">
        <w:tc>
          <w:tcPr>
            <w:tcW w:w="4248" w:type="dxa"/>
          </w:tcPr>
          <w:p w14:paraId="417B1C62" w14:textId="77777777" w:rsidR="00F91B6B" w:rsidRPr="00F91B6B" w:rsidRDefault="00F91B6B" w:rsidP="00F91B6B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F91B6B">
              <w:rPr>
                <w:rFonts w:ascii="Courier New" w:hAnsi="Courier New" w:cs="Courier New"/>
                <w:sz w:val="16"/>
                <w:lang w:val="en-GB"/>
              </w:rPr>
              <w:lastRenderedPageBreak/>
              <w:t>actor :backend: as backend</w:t>
            </w:r>
          </w:p>
          <w:p w14:paraId="2AFCB18C" w14:textId="77777777" w:rsidR="00F91B6B" w:rsidRPr="00F91B6B" w:rsidRDefault="00F91B6B" w:rsidP="00F91B6B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F91B6B">
              <w:rPr>
                <w:rFonts w:ascii="Courier New" w:hAnsi="Courier New" w:cs="Courier New"/>
                <w:sz w:val="16"/>
                <w:lang w:val="en-GB"/>
              </w:rPr>
              <w:t xml:space="preserve">actor :Kunde: as </w:t>
            </w:r>
            <w:proofErr w:type="spellStart"/>
            <w:r w:rsidRPr="00F91B6B">
              <w:rPr>
                <w:rFonts w:ascii="Courier New" w:hAnsi="Courier New" w:cs="Courier New"/>
                <w:sz w:val="16"/>
                <w:lang w:val="en-GB"/>
              </w:rPr>
              <w:t>kunde</w:t>
            </w:r>
            <w:proofErr w:type="spellEnd"/>
          </w:p>
          <w:p w14:paraId="3B340873" w14:textId="77777777" w:rsidR="00F91B6B" w:rsidRPr="00F91B6B" w:rsidRDefault="00F91B6B" w:rsidP="00F91B6B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91B6B">
              <w:rPr>
                <w:rFonts w:ascii="Courier New" w:hAnsi="Courier New" w:cs="Courier New"/>
                <w:sz w:val="16"/>
              </w:rPr>
              <w:t>rectangle</w:t>
            </w:r>
            <w:proofErr w:type="spellEnd"/>
            <w:r w:rsidRPr="00F91B6B">
              <w:rPr>
                <w:rFonts w:ascii="Courier New" w:hAnsi="Courier New" w:cs="Courier New"/>
                <w:sz w:val="16"/>
              </w:rPr>
              <w:t xml:space="preserve"> Shopsystem {</w:t>
            </w:r>
          </w:p>
          <w:p w14:paraId="5634ED48" w14:textId="77777777" w:rsidR="00F91B6B" w:rsidRPr="00F91B6B" w:rsidRDefault="00F91B6B" w:rsidP="00F91B6B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91B6B">
              <w:rPr>
                <w:rFonts w:ascii="Courier New" w:hAnsi="Courier New" w:cs="Courier New"/>
                <w:sz w:val="16"/>
              </w:rPr>
              <w:t>usecase</w:t>
            </w:r>
            <w:proofErr w:type="spellEnd"/>
            <w:r w:rsidRPr="00F91B6B">
              <w:rPr>
                <w:rFonts w:ascii="Courier New" w:hAnsi="Courier New" w:cs="Courier New"/>
                <w:sz w:val="16"/>
              </w:rPr>
              <w:t xml:space="preserve"> (Bestellung reklamieren) </w:t>
            </w:r>
            <w:proofErr w:type="spellStart"/>
            <w:r w:rsidRPr="00F91B6B">
              <w:rPr>
                <w:rFonts w:ascii="Courier New" w:hAnsi="Courier New" w:cs="Courier New"/>
                <w:sz w:val="16"/>
              </w:rPr>
              <w:t>as</w:t>
            </w:r>
            <w:proofErr w:type="spellEnd"/>
            <w:r w:rsidRPr="00F91B6B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91B6B">
              <w:rPr>
                <w:rFonts w:ascii="Courier New" w:hAnsi="Courier New" w:cs="Courier New"/>
                <w:sz w:val="16"/>
              </w:rPr>
              <w:t>bestellung</w:t>
            </w:r>
            <w:proofErr w:type="spellEnd"/>
          </w:p>
          <w:p w14:paraId="477FC443" w14:textId="77777777" w:rsidR="00F91B6B" w:rsidRPr="00F91B6B" w:rsidRDefault="00F91B6B" w:rsidP="00F91B6B">
            <w:pPr>
              <w:rPr>
                <w:rFonts w:ascii="Courier New" w:hAnsi="Courier New" w:cs="Courier New"/>
                <w:sz w:val="16"/>
              </w:rPr>
            </w:pPr>
            <w:r w:rsidRPr="00F91B6B">
              <w:rPr>
                <w:rFonts w:ascii="Courier New" w:hAnsi="Courier New" w:cs="Courier New"/>
                <w:sz w:val="16"/>
              </w:rPr>
              <w:t>}</w:t>
            </w:r>
          </w:p>
          <w:p w14:paraId="0B9927C4" w14:textId="77777777" w:rsidR="00F91B6B" w:rsidRPr="00F91B6B" w:rsidRDefault="00F91B6B" w:rsidP="00F91B6B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F91B6B">
              <w:rPr>
                <w:rFonts w:ascii="Courier New" w:hAnsi="Courier New" w:cs="Courier New"/>
                <w:sz w:val="16"/>
              </w:rPr>
              <w:t>kunde</w:t>
            </w:r>
            <w:proofErr w:type="spellEnd"/>
            <w:r w:rsidRPr="00F91B6B">
              <w:rPr>
                <w:rFonts w:ascii="Courier New" w:hAnsi="Courier New" w:cs="Courier New"/>
                <w:sz w:val="16"/>
              </w:rPr>
              <w:t xml:space="preserve"> --</w:t>
            </w:r>
            <w:r w:rsidRPr="00F91B6B">
              <w:rPr>
                <w:rFonts w:ascii="Courier New" w:hAnsi="Courier New" w:cs="Courier New"/>
                <w:sz w:val="16"/>
                <w:highlight w:val="green"/>
              </w:rPr>
              <w:t>&gt;</w:t>
            </w:r>
            <w:r w:rsidRPr="00F91B6B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91B6B">
              <w:rPr>
                <w:rFonts w:ascii="Courier New" w:hAnsi="Courier New" w:cs="Courier New"/>
                <w:sz w:val="16"/>
              </w:rPr>
              <w:t>bestellung</w:t>
            </w:r>
            <w:proofErr w:type="spellEnd"/>
          </w:p>
          <w:p w14:paraId="0D97537D" w14:textId="77777777" w:rsidR="00F91B6B" w:rsidRPr="00F91B6B" w:rsidRDefault="00F91B6B" w:rsidP="00F91B6B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F91B6B">
              <w:rPr>
                <w:rFonts w:ascii="Courier New" w:hAnsi="Courier New" w:cs="Courier New"/>
                <w:sz w:val="16"/>
                <w:lang w:val="en-GB"/>
              </w:rPr>
              <w:t>backend -</w:t>
            </w:r>
            <w:r w:rsidRPr="00F91B6B">
              <w:rPr>
                <w:rFonts w:ascii="Courier New" w:hAnsi="Courier New" w:cs="Courier New"/>
                <w:sz w:val="16"/>
                <w:highlight w:val="yellow"/>
                <w:lang w:val="en-GB"/>
              </w:rPr>
              <w:t>up</w:t>
            </w:r>
            <w:r w:rsidRPr="00F91B6B">
              <w:rPr>
                <w:rFonts w:ascii="Courier New" w:hAnsi="Courier New" w:cs="Courier New"/>
                <w:sz w:val="16"/>
                <w:lang w:val="en-GB"/>
              </w:rPr>
              <w:t xml:space="preserve">- </w:t>
            </w:r>
            <w:proofErr w:type="spellStart"/>
            <w:r w:rsidRPr="00F91B6B">
              <w:rPr>
                <w:rFonts w:ascii="Courier New" w:hAnsi="Courier New" w:cs="Courier New"/>
                <w:sz w:val="16"/>
                <w:lang w:val="en-GB"/>
              </w:rPr>
              <w:t>bestellung</w:t>
            </w:r>
            <w:proofErr w:type="spellEnd"/>
          </w:p>
        </w:tc>
        <w:tc>
          <w:tcPr>
            <w:tcW w:w="4957" w:type="dxa"/>
          </w:tcPr>
          <w:p w14:paraId="016A8841" w14:textId="77777777" w:rsidR="00F91B6B" w:rsidRDefault="00F91B6B" w:rsidP="007370AE">
            <w:r>
              <w:rPr>
                <w:noProof/>
                <w:lang w:eastAsia="de-DE"/>
              </w:rPr>
              <w:drawing>
                <wp:inline distT="0" distB="0" distL="0" distR="0" wp14:anchorId="652AA664" wp14:editId="303E2A2A">
                  <wp:extent cx="3108679" cy="901399"/>
                  <wp:effectExtent l="0" t="0" r="0" b="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0941" cy="9252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F9CEAC" w14:textId="77777777" w:rsidR="00F91B6B" w:rsidRPr="00F91B6B" w:rsidRDefault="00F91B6B" w:rsidP="00F91B6B">
            <w:r w:rsidRPr="00F91B6B">
              <w:t xml:space="preserve">(Wenn </w:t>
            </w:r>
            <w:proofErr w:type="spellStart"/>
            <w:r w:rsidRPr="00F91B6B">
              <w:rPr>
                <w:rFonts w:ascii="Courier New" w:hAnsi="Courier New" w:cs="Courier New"/>
                <w:sz w:val="16"/>
              </w:rPr>
              <w:t>left</w:t>
            </w:r>
            <w:proofErr w:type="spellEnd"/>
            <w:r w:rsidRPr="00F91B6B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91B6B">
              <w:rPr>
                <w:rFonts w:ascii="Courier New" w:hAnsi="Courier New" w:cs="Courier New"/>
                <w:sz w:val="16"/>
              </w:rPr>
              <w:t>to</w:t>
            </w:r>
            <w:proofErr w:type="spellEnd"/>
            <w:r w:rsidRPr="00F91B6B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91B6B">
              <w:rPr>
                <w:rFonts w:ascii="Courier New" w:hAnsi="Courier New" w:cs="Courier New"/>
                <w:sz w:val="16"/>
              </w:rPr>
              <w:t>right</w:t>
            </w:r>
            <w:proofErr w:type="spellEnd"/>
            <w:r w:rsidRPr="00F91B6B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F91B6B">
              <w:rPr>
                <w:rFonts w:ascii="Courier New" w:hAnsi="Courier New" w:cs="Courier New"/>
                <w:sz w:val="16"/>
              </w:rPr>
              <w:t>direction</w:t>
            </w:r>
            <w:proofErr w:type="spellEnd"/>
            <w:r w:rsidRPr="00F91B6B">
              <w:rPr>
                <w:rFonts w:ascii="Courier New" w:hAnsi="Courier New" w:cs="Courier New"/>
                <w:sz w:val="16"/>
              </w:rPr>
              <w:t xml:space="preserve"> </w:t>
            </w:r>
            <w:r w:rsidRPr="00F91B6B">
              <w:t xml:space="preserve">gewählt wurde muss der Akteur mit </w:t>
            </w:r>
            <w:proofErr w:type="spellStart"/>
            <w:r w:rsidRPr="00F91B6B">
              <w:rPr>
                <w:highlight w:val="yellow"/>
              </w:rPr>
              <w:t>up</w:t>
            </w:r>
            <w:proofErr w:type="spellEnd"/>
            <w:r w:rsidRPr="00F91B6B">
              <w:t xml:space="preserve"> positioniert werden.</w:t>
            </w:r>
            <w:r>
              <w:t>)</w:t>
            </w:r>
          </w:p>
        </w:tc>
      </w:tr>
    </w:tbl>
    <w:p w14:paraId="783387BE" w14:textId="77777777" w:rsidR="00F91B6B" w:rsidRDefault="00F91B6B" w:rsidP="0007264D">
      <w:pPr>
        <w:rPr>
          <w:sz w:val="8"/>
          <w:szCs w:val="8"/>
        </w:rPr>
      </w:pPr>
    </w:p>
    <w:p w14:paraId="6BEB70D1" w14:textId="77777777" w:rsidR="00EA3F18" w:rsidRDefault="00EA3F18" w:rsidP="0007264D">
      <w:pPr>
        <w:rPr>
          <w:sz w:val="8"/>
          <w:szCs w:val="8"/>
        </w:rPr>
      </w:pPr>
    </w:p>
    <w:p w14:paraId="425403C7" w14:textId="77777777" w:rsidR="00EA3F18" w:rsidRDefault="00EA3F18" w:rsidP="00EA3F18">
      <w:pPr>
        <w:pStyle w:val="Bereichsberschrift"/>
      </w:pPr>
      <w:r>
        <w:t>Aufhübschen von  Anwendungsfall-Diagrammen</w:t>
      </w:r>
    </w:p>
    <w:tbl>
      <w:tblPr>
        <w:tblStyle w:val="Tabellenraster"/>
        <w:tblW w:w="9209" w:type="dxa"/>
        <w:tblLayout w:type="fixed"/>
        <w:tblLook w:val="04A0" w:firstRow="1" w:lastRow="0" w:firstColumn="1" w:lastColumn="0" w:noHBand="0" w:noVBand="1"/>
      </w:tblPr>
      <w:tblGrid>
        <w:gridCol w:w="9209"/>
      </w:tblGrid>
      <w:tr w:rsidR="00EA3F18" w14:paraId="3AEB5708" w14:textId="77777777" w:rsidTr="00EA3F18">
        <w:tc>
          <w:tcPr>
            <w:tcW w:w="9209" w:type="dxa"/>
          </w:tcPr>
          <w:p w14:paraId="2C21BAE4" w14:textId="3CAAE33A" w:rsidR="005D24B8" w:rsidRPr="005D24B8" w:rsidRDefault="00084651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>
              <w:rPr>
                <w:rFonts w:ascii="Courier New" w:hAnsi="Courier New" w:cs="Courier New"/>
                <w:sz w:val="16"/>
                <w:lang w:val="en-GB"/>
              </w:rPr>
              <w:t>@</w:t>
            </w:r>
            <w:proofErr w:type="spellStart"/>
            <w:r w:rsidR="005D24B8" w:rsidRPr="005D24B8">
              <w:rPr>
                <w:rFonts w:ascii="Courier New" w:hAnsi="Courier New" w:cs="Courier New"/>
                <w:sz w:val="16"/>
                <w:lang w:val="en-GB"/>
              </w:rPr>
              <w:t>startuml</w:t>
            </w:r>
            <w:proofErr w:type="spellEnd"/>
          </w:p>
          <w:p w14:paraId="250B8F40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skinparam</w:t>
            </w:r>
            <w:proofErr w:type="spellEnd"/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DefaultFontName</w:t>
            </w:r>
            <w:proofErr w:type="spellEnd"/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"Lucida Sans Typewriter"</w:t>
            </w:r>
          </w:p>
          <w:p w14:paraId="47835C99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</w:p>
          <w:p w14:paraId="158424F6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9264" behindDoc="0" locked="0" layoutInCell="1" allowOverlap="1" wp14:anchorId="5BE44CF2" wp14:editId="6068C8E3">
                  <wp:simplePos x="0" y="0"/>
                  <wp:positionH relativeFrom="column">
                    <wp:posOffset>2481199</wp:posOffset>
                  </wp:positionH>
                  <wp:positionV relativeFrom="paragraph">
                    <wp:posOffset>7213</wp:posOffset>
                  </wp:positionV>
                  <wp:extent cx="3191881" cy="1002182"/>
                  <wp:effectExtent l="0" t="0" r="8890" b="7620"/>
                  <wp:wrapNone/>
                  <wp:docPr id="5" name="Grafik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1881" cy="1002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skinparam</w:t>
            </w:r>
            <w:proofErr w:type="spellEnd"/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UseCase</w:t>
            </w:r>
            <w:proofErr w:type="spellEnd"/>
            <w:r w:rsidRPr="005D24B8">
              <w:rPr>
                <w:rFonts w:ascii="Courier New" w:hAnsi="Courier New" w:cs="Courier New"/>
                <w:sz w:val="16"/>
                <w:lang w:val="en-GB"/>
              </w:rPr>
              <w:t>{</w:t>
            </w:r>
          </w:p>
          <w:p w14:paraId="098AC0DF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BorderColor</w:t>
            </w:r>
            <w:proofErr w:type="spellEnd"/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DarkSlateBlue</w:t>
            </w:r>
            <w:proofErr w:type="spellEnd"/>
          </w:p>
          <w:p w14:paraId="2B15D3C6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BackgroundColor</w:t>
            </w:r>
            <w:proofErr w:type="spellEnd"/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whitesmoke</w:t>
            </w:r>
            <w:proofErr w:type="spellEnd"/>
          </w:p>
          <w:p w14:paraId="7F6A2592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5D24B8">
              <w:rPr>
                <w:rFonts w:ascii="Courier New" w:hAnsi="Courier New" w:cs="Courier New"/>
                <w:sz w:val="16"/>
                <w:lang w:val="en-GB"/>
              </w:rPr>
              <w:t>}</w:t>
            </w:r>
          </w:p>
          <w:p w14:paraId="26305FA8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skinparam</w:t>
            </w:r>
            <w:proofErr w:type="spellEnd"/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Note{</w:t>
            </w:r>
          </w:p>
          <w:p w14:paraId="28D26F33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BorderColor</w:t>
            </w:r>
            <w:proofErr w:type="spellEnd"/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DarkSlateBlue</w:t>
            </w:r>
            <w:proofErr w:type="spellEnd"/>
          </w:p>
          <w:p w14:paraId="2C00AFBA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BackgroundColor</w:t>
            </w:r>
            <w:proofErr w:type="spellEnd"/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LightYellow</w:t>
            </w:r>
            <w:proofErr w:type="spellEnd"/>
          </w:p>
          <w:p w14:paraId="31622EE4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5D24B8">
              <w:rPr>
                <w:rFonts w:ascii="Courier New" w:hAnsi="Courier New" w:cs="Courier New"/>
                <w:sz w:val="16"/>
                <w:lang w:val="en-GB"/>
              </w:rPr>
              <w:t>}</w:t>
            </w:r>
          </w:p>
          <w:p w14:paraId="1EAD9CC6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</w:p>
          <w:p w14:paraId="05641766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skinparam</w:t>
            </w:r>
            <w:proofErr w:type="spellEnd"/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Actor{</w:t>
            </w:r>
          </w:p>
          <w:p w14:paraId="6BE251C2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BorderColor</w:t>
            </w:r>
            <w:proofErr w:type="spellEnd"/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DarkSlateBlue</w:t>
            </w:r>
            <w:proofErr w:type="spellEnd"/>
          </w:p>
          <w:p w14:paraId="64677809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  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BackgroundColor</w:t>
            </w:r>
            <w:proofErr w:type="spellEnd"/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whitesmoke</w:t>
            </w:r>
            <w:proofErr w:type="spellEnd"/>
          </w:p>
          <w:p w14:paraId="7074D525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5D24B8">
              <w:rPr>
                <w:rFonts w:ascii="Courier New" w:hAnsi="Courier New" w:cs="Courier New"/>
                <w:sz w:val="16"/>
                <w:lang w:val="en-GB"/>
              </w:rPr>
              <w:t>}</w:t>
            </w:r>
          </w:p>
          <w:p w14:paraId="4D21F183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</w:p>
          <w:p w14:paraId="2A3B1F35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skinparam</w:t>
            </w:r>
            <w:proofErr w:type="spellEnd"/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ArrowColor</w:t>
            </w:r>
            <w:proofErr w:type="spellEnd"/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DarkSlateBlue</w:t>
            </w:r>
            <w:proofErr w:type="spellEnd"/>
          </w:p>
          <w:p w14:paraId="39290E52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5D24B8">
              <w:rPr>
                <w:rFonts w:ascii="Courier New" w:hAnsi="Courier New" w:cs="Courier New"/>
                <w:sz w:val="16"/>
                <w:lang w:val="en-GB"/>
              </w:rPr>
              <w:t>left to right direction</w:t>
            </w:r>
          </w:p>
          <w:p w14:paraId="77172000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</w:p>
          <w:p w14:paraId="4D339364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5D24B8">
              <w:rPr>
                <w:rFonts w:ascii="Courier New" w:hAnsi="Courier New" w:cs="Courier New"/>
                <w:sz w:val="16"/>
              </w:rPr>
              <w:t>actor</w:t>
            </w:r>
            <w:proofErr w:type="spellEnd"/>
            <w:r w:rsidRPr="005D24B8">
              <w:rPr>
                <w:rFonts w:ascii="Courier New" w:hAnsi="Courier New" w:cs="Courier New"/>
                <w:sz w:val="16"/>
              </w:rPr>
              <w:t xml:space="preserve"> :Akteur:</w:t>
            </w:r>
          </w:p>
          <w:p w14:paraId="4EAA32AD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</w:rPr>
            </w:pPr>
            <w:proofErr w:type="spellStart"/>
            <w:r w:rsidRPr="005D24B8">
              <w:rPr>
                <w:rFonts w:ascii="Courier New" w:hAnsi="Courier New" w:cs="Courier New"/>
                <w:sz w:val="16"/>
              </w:rPr>
              <w:t>rectangle</w:t>
            </w:r>
            <w:proofErr w:type="spellEnd"/>
            <w:r w:rsidRPr="005D24B8">
              <w:rPr>
                <w:rFonts w:ascii="Courier New" w:hAnsi="Courier New" w:cs="Courier New"/>
                <w:sz w:val="16"/>
              </w:rPr>
              <w:t xml:space="preserve"> System {</w:t>
            </w:r>
          </w:p>
          <w:p w14:paraId="7266FE65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</w:rPr>
            </w:pPr>
            <w:r w:rsidRPr="005D24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5D24B8">
              <w:rPr>
                <w:rFonts w:ascii="Courier New" w:hAnsi="Courier New" w:cs="Courier New"/>
                <w:sz w:val="16"/>
              </w:rPr>
              <w:t>usecase</w:t>
            </w:r>
            <w:proofErr w:type="spellEnd"/>
            <w:r w:rsidRPr="005D24B8">
              <w:rPr>
                <w:rFonts w:ascii="Courier New" w:hAnsi="Courier New" w:cs="Courier New"/>
                <w:sz w:val="16"/>
              </w:rPr>
              <w:t xml:space="preserve"> Anwendungsfall  </w:t>
            </w:r>
          </w:p>
          <w:p w14:paraId="743A69F1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5D24B8">
              <w:rPr>
                <w:rFonts w:ascii="Courier New" w:hAnsi="Courier New" w:cs="Courier New"/>
                <w:sz w:val="16"/>
              </w:rPr>
              <w:t xml:space="preserve">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Akteur</w:t>
            </w:r>
            <w:proofErr w:type="spellEnd"/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--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Anwendungsfall</w:t>
            </w:r>
            <w:proofErr w:type="spellEnd"/>
          </w:p>
          <w:p w14:paraId="7FFF2920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note top on link</w:t>
            </w:r>
          </w:p>
          <w:p w14:paraId="7AD9A416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 </w:t>
            </w:r>
            <w:proofErr w:type="spellStart"/>
            <w:r w:rsidRPr="005D24B8">
              <w:rPr>
                <w:rFonts w:ascii="Courier New" w:hAnsi="Courier New" w:cs="Courier New"/>
                <w:sz w:val="16"/>
                <w:lang w:val="en-GB"/>
              </w:rPr>
              <w:t>Notiz</w:t>
            </w:r>
            <w:proofErr w:type="spellEnd"/>
            <w:r w:rsidRPr="005D24B8">
              <w:rPr>
                <w:rFonts w:ascii="Courier New" w:hAnsi="Courier New" w:cs="Courier New"/>
                <w:sz w:val="16"/>
                <w:lang w:val="en-GB"/>
              </w:rPr>
              <w:t>...</w:t>
            </w:r>
          </w:p>
          <w:p w14:paraId="0A78DCC0" w14:textId="77777777" w:rsidR="005D24B8" w:rsidRPr="005D24B8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5D24B8">
              <w:rPr>
                <w:rFonts w:ascii="Courier New" w:hAnsi="Courier New" w:cs="Courier New"/>
                <w:sz w:val="16"/>
                <w:lang w:val="en-GB"/>
              </w:rPr>
              <w:t xml:space="preserve">  end note</w:t>
            </w:r>
          </w:p>
          <w:p w14:paraId="59B975DC" w14:textId="77777777" w:rsidR="00EA3F18" w:rsidRPr="00631F47" w:rsidRDefault="005D24B8" w:rsidP="005D24B8">
            <w:pPr>
              <w:rPr>
                <w:rFonts w:ascii="Courier New" w:hAnsi="Courier New" w:cs="Courier New"/>
                <w:sz w:val="16"/>
                <w:lang w:val="en-GB"/>
              </w:rPr>
            </w:pPr>
            <w:r w:rsidRPr="005D24B8">
              <w:rPr>
                <w:rFonts w:ascii="Courier New" w:hAnsi="Courier New" w:cs="Courier New"/>
                <w:sz w:val="16"/>
                <w:lang w:val="en-GB"/>
              </w:rPr>
              <w:t>}</w:t>
            </w:r>
            <w:r>
              <w:rPr>
                <w:rFonts w:ascii="Courier New" w:hAnsi="Courier New" w:cs="Courier New"/>
                <w:sz w:val="16"/>
                <w:lang w:val="en-GB"/>
              </w:rPr>
              <w:t xml:space="preserve"> </w:t>
            </w:r>
          </w:p>
        </w:tc>
      </w:tr>
    </w:tbl>
    <w:p w14:paraId="7176AD23" w14:textId="77777777" w:rsidR="00EA3F18" w:rsidRPr="00F91B6B" w:rsidRDefault="00EA3F18" w:rsidP="0007264D">
      <w:pPr>
        <w:rPr>
          <w:sz w:val="8"/>
          <w:szCs w:val="8"/>
        </w:rPr>
      </w:pPr>
    </w:p>
    <w:p w14:paraId="70DD12BF" w14:textId="77777777" w:rsidR="00431127" w:rsidRPr="00C02511" w:rsidRDefault="00431127" w:rsidP="00431127">
      <w:pPr>
        <w:pStyle w:val="Bereichsberschrift"/>
        <w:rPr>
          <w:rStyle w:val="Fett"/>
          <w:b/>
        </w:rPr>
      </w:pPr>
      <w:r w:rsidRPr="00C02511">
        <w:rPr>
          <w:rStyle w:val="Fett"/>
          <w:b/>
        </w:rPr>
        <w:t>Online-Infos und Online-</w:t>
      </w:r>
      <w:proofErr w:type="spellStart"/>
      <w:r w:rsidRPr="00C02511">
        <w:rPr>
          <w:rStyle w:val="Fett"/>
          <w:b/>
        </w:rPr>
        <w:t>Edior</w:t>
      </w:r>
      <w:proofErr w:type="spellEnd"/>
      <w:r w:rsidRPr="00C02511">
        <w:rPr>
          <w:rStyle w:val="Fett"/>
          <w:b/>
        </w:rPr>
        <w:t>:</w:t>
      </w:r>
    </w:p>
    <w:p w14:paraId="6C250D1D" w14:textId="77777777" w:rsidR="0013379D" w:rsidRDefault="00431127" w:rsidP="00431127">
      <w:pPr>
        <w:tabs>
          <w:tab w:val="left" w:pos="2552"/>
        </w:tabs>
        <w:rPr>
          <w:rStyle w:val="Fett"/>
          <w:b w:val="0"/>
          <w:lang w:val="en-GB"/>
        </w:rPr>
      </w:pPr>
      <w:r>
        <w:rPr>
          <w:rStyle w:val="Fett"/>
          <w:b w:val="0"/>
          <w:lang w:val="en-GB"/>
        </w:rPr>
        <w:t xml:space="preserve">Online Editor: </w:t>
      </w:r>
      <w:r>
        <w:rPr>
          <w:rStyle w:val="Fett"/>
          <w:b w:val="0"/>
          <w:lang w:val="en-GB"/>
        </w:rPr>
        <w:tab/>
      </w:r>
      <w:hyperlink r:id="rId22" w:history="1">
        <w:r w:rsidRPr="00431127">
          <w:rPr>
            <w:rStyle w:val="Hyperlink"/>
            <w:lang w:val="en-GB"/>
          </w:rPr>
          <w:t>https://www.planttext.com/</w:t>
        </w:r>
      </w:hyperlink>
    </w:p>
    <w:p w14:paraId="647508BF" w14:textId="77777777" w:rsidR="00431127" w:rsidRPr="00431127" w:rsidRDefault="00431127" w:rsidP="00431127">
      <w:pPr>
        <w:tabs>
          <w:tab w:val="left" w:pos="2552"/>
        </w:tabs>
        <w:rPr>
          <w:rStyle w:val="Fett"/>
          <w:b w:val="0"/>
          <w:lang w:val="en-GB"/>
        </w:rPr>
      </w:pPr>
      <w:r>
        <w:rPr>
          <w:rStyle w:val="Fett"/>
          <w:b w:val="0"/>
          <w:lang w:val="en-GB"/>
        </w:rPr>
        <w:t>Online-</w:t>
      </w:r>
      <w:proofErr w:type="spellStart"/>
      <w:r>
        <w:rPr>
          <w:rStyle w:val="Fett"/>
          <w:b w:val="0"/>
          <w:lang w:val="en-GB"/>
        </w:rPr>
        <w:t>Dokumentation</w:t>
      </w:r>
      <w:proofErr w:type="spellEnd"/>
      <w:r>
        <w:rPr>
          <w:rStyle w:val="Fett"/>
          <w:b w:val="0"/>
          <w:lang w:val="en-GB"/>
        </w:rPr>
        <w:t>:</w:t>
      </w:r>
      <w:r>
        <w:rPr>
          <w:rStyle w:val="Fett"/>
          <w:b w:val="0"/>
          <w:lang w:val="en-GB"/>
        </w:rPr>
        <w:tab/>
      </w:r>
      <w:hyperlink r:id="rId23" w:history="1">
        <w:r w:rsidRPr="00431127">
          <w:rPr>
            <w:rStyle w:val="Hyperlink"/>
            <w:lang w:val="en-GB"/>
          </w:rPr>
          <w:t>https://www.plantuml.com/</w:t>
        </w:r>
      </w:hyperlink>
    </w:p>
    <w:sectPr w:rsidR="00431127" w:rsidRPr="00431127" w:rsidSect="00D17A98">
      <w:headerReference w:type="default" r:id="rId24"/>
      <w:footerReference w:type="even" r:id="rId25"/>
      <w:footerReference w:type="default" r:id="rId26"/>
      <w:pgSz w:w="11900" w:h="16840"/>
      <w:pgMar w:top="1620" w:right="1268" w:bottom="1134" w:left="1417" w:header="709" w:footer="534" w:gutter="0"/>
      <w:lnNumType w:countBy="1" w:restart="newSection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245879" w14:textId="77777777" w:rsidR="00C75736" w:rsidRDefault="00C75736" w:rsidP="005449D2">
      <w:r>
        <w:separator/>
      </w:r>
    </w:p>
    <w:p w14:paraId="55631690" w14:textId="77777777" w:rsidR="00C75736" w:rsidRDefault="00C75736" w:rsidP="005449D2"/>
  </w:endnote>
  <w:endnote w:type="continuationSeparator" w:id="0">
    <w:p w14:paraId="2F578151" w14:textId="77777777" w:rsidR="00C75736" w:rsidRDefault="00C75736" w:rsidP="005449D2">
      <w:r>
        <w:continuationSeparator/>
      </w:r>
    </w:p>
    <w:p w14:paraId="4B08BCAB" w14:textId="77777777" w:rsidR="00C75736" w:rsidRDefault="00C75736" w:rsidP="005449D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neva">
    <w:altName w:val="Arial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16673" w14:textId="77777777" w:rsidR="00357616" w:rsidRDefault="00357616" w:rsidP="005449D2">
    <w:pPr>
      <w:pStyle w:val="Fuzeile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5394263D" w14:textId="77777777" w:rsidR="00357616" w:rsidRDefault="00357616" w:rsidP="005449D2">
    <w:pPr>
      <w:pStyle w:val="Fuzeile"/>
    </w:pPr>
  </w:p>
  <w:p w14:paraId="758BD18A" w14:textId="77777777" w:rsidR="00094593" w:rsidRDefault="00094593" w:rsidP="005449D2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E54C8" w14:textId="77777777" w:rsidR="00357616" w:rsidRPr="00FA5F92" w:rsidRDefault="00E7275C" w:rsidP="005449D2">
    <w:pPr>
      <w:pStyle w:val="Fuzeile"/>
    </w:pPr>
    <w:r>
      <w:tab/>
    </w:r>
    <w:r w:rsidRPr="00C80AF7">
      <w:rPr>
        <w:sz w:val="16"/>
      </w:rPr>
      <w:tab/>
    </w:r>
    <w:r w:rsidRPr="00FA5F92">
      <w:rPr>
        <w:rStyle w:val="Seitenzahl"/>
      </w:rPr>
      <w:fldChar w:fldCharType="begin"/>
    </w:r>
    <w:r w:rsidRPr="00FA5F92">
      <w:rPr>
        <w:rStyle w:val="Seitenzahl"/>
      </w:rPr>
      <w:instrText xml:space="preserve">PAGE  </w:instrText>
    </w:r>
    <w:r w:rsidRPr="00FA5F92">
      <w:rPr>
        <w:rStyle w:val="Seitenzahl"/>
      </w:rPr>
      <w:fldChar w:fldCharType="separate"/>
    </w:r>
    <w:r w:rsidR="005D24B8">
      <w:rPr>
        <w:rStyle w:val="Seitenzahl"/>
        <w:noProof/>
      </w:rPr>
      <w:t>3</w:t>
    </w:r>
    <w:r w:rsidRPr="00FA5F92">
      <w:rPr>
        <w:rStyle w:val="Seitenzahl"/>
      </w:rPr>
      <w:fldChar w:fldCharType="end"/>
    </w:r>
    <w:r w:rsidRPr="00FA5F92">
      <w:rPr>
        <w:rStyle w:val="Seitenzahl"/>
      </w:rPr>
      <w:t xml:space="preserve"> von </w:t>
    </w:r>
    <w:fldSimple w:instr=" NUMPAGES  \* MERGEFORMAT ">
      <w:r w:rsidR="005D24B8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9D4E96" w14:textId="77777777" w:rsidR="00C75736" w:rsidRDefault="00C75736" w:rsidP="005449D2">
      <w:r>
        <w:separator/>
      </w:r>
    </w:p>
    <w:p w14:paraId="52DCB006" w14:textId="77777777" w:rsidR="00C75736" w:rsidRDefault="00C75736" w:rsidP="005449D2"/>
  </w:footnote>
  <w:footnote w:type="continuationSeparator" w:id="0">
    <w:p w14:paraId="4A297A4D" w14:textId="77777777" w:rsidR="00C75736" w:rsidRDefault="00C75736" w:rsidP="005449D2">
      <w:r>
        <w:continuationSeparator/>
      </w:r>
    </w:p>
    <w:p w14:paraId="3445C6BF" w14:textId="77777777" w:rsidR="00C75736" w:rsidRDefault="00C75736" w:rsidP="005449D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text" w:tblpX="-923" w:tblpY="1"/>
      <w:tblW w:w="10819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7371"/>
      <w:gridCol w:w="1180"/>
    </w:tblGrid>
    <w:tr w:rsidR="00C76531" w:rsidRPr="005449D2" w14:paraId="2DFAC2D6" w14:textId="77777777" w:rsidTr="00B1036D">
      <w:trPr>
        <w:cantSplit/>
        <w:trHeight w:val="425"/>
      </w:trPr>
      <w:tc>
        <w:tcPr>
          <w:tcW w:w="2268" w:type="dxa"/>
        </w:tcPr>
        <w:p w14:paraId="72550857" w14:textId="77777777" w:rsidR="00C76531" w:rsidRPr="005449D2" w:rsidRDefault="00C76531" w:rsidP="005449D2">
          <w:pPr>
            <w:pStyle w:val="Kopfzeile"/>
          </w:pPr>
          <w:r w:rsidRPr="005449D2">
            <w:t>Datum</w:t>
          </w:r>
        </w:p>
      </w:tc>
      <w:tc>
        <w:tcPr>
          <w:tcW w:w="7371" w:type="dxa"/>
          <w:vMerge w:val="restart"/>
          <w:shd w:val="clear" w:color="auto" w:fill="auto"/>
          <w:vAlign w:val="center"/>
        </w:tcPr>
        <w:p w14:paraId="432DF21C" w14:textId="77777777" w:rsidR="00D4242C" w:rsidRPr="005449D2" w:rsidRDefault="00431127" w:rsidP="00B4454A">
          <w:pPr>
            <w:pStyle w:val="Titel"/>
            <w:framePr w:hSpace="0" w:wrap="auto" w:vAnchor="margin" w:xAlign="left" w:yAlign="inline"/>
          </w:pPr>
          <w:proofErr w:type="spellStart"/>
          <w:r>
            <w:t>Plant</w:t>
          </w:r>
          <w:r w:rsidR="00EE4281">
            <w:t>UML</w:t>
          </w:r>
          <w:proofErr w:type="spellEnd"/>
          <w:r w:rsidR="00EE4281">
            <w:t xml:space="preserve"> </w:t>
          </w:r>
          <w:r w:rsidR="00B4454A">
            <w:t>Use-Case-D</w:t>
          </w:r>
          <w:r w:rsidR="00EE4281">
            <w:t>iagramm</w:t>
          </w:r>
        </w:p>
      </w:tc>
      <w:tc>
        <w:tcPr>
          <w:tcW w:w="1180" w:type="dxa"/>
          <w:vMerge w:val="restart"/>
          <w:vAlign w:val="center"/>
        </w:tcPr>
        <w:p w14:paraId="54ADE36E" w14:textId="7E278291" w:rsidR="00C76531" w:rsidRPr="005449D2" w:rsidRDefault="00C76531" w:rsidP="005449D2"/>
      </w:tc>
    </w:tr>
    <w:tr w:rsidR="00C76531" w:rsidRPr="005449D2" w14:paraId="590C18FC" w14:textId="77777777" w:rsidTr="005449D2">
      <w:trPr>
        <w:cantSplit/>
        <w:trHeight w:val="437"/>
      </w:trPr>
      <w:tc>
        <w:tcPr>
          <w:tcW w:w="2268" w:type="dxa"/>
        </w:tcPr>
        <w:p w14:paraId="08115759" w14:textId="77777777" w:rsidR="00C76531" w:rsidRPr="005449D2" w:rsidRDefault="00C76531" w:rsidP="005449D2">
          <w:pPr>
            <w:pStyle w:val="Kopfzeile"/>
          </w:pPr>
          <w:r w:rsidRPr="005449D2">
            <w:t>Name</w:t>
          </w:r>
        </w:p>
      </w:tc>
      <w:tc>
        <w:tcPr>
          <w:tcW w:w="7371" w:type="dxa"/>
          <w:vMerge/>
          <w:shd w:val="clear" w:color="auto" w:fill="auto"/>
        </w:tcPr>
        <w:p w14:paraId="1C50AF60" w14:textId="77777777" w:rsidR="00C76531" w:rsidRPr="005449D2" w:rsidRDefault="00C76531" w:rsidP="005449D2"/>
      </w:tc>
      <w:tc>
        <w:tcPr>
          <w:tcW w:w="1180" w:type="dxa"/>
          <w:vMerge/>
          <w:vAlign w:val="center"/>
        </w:tcPr>
        <w:p w14:paraId="5E64B8A2" w14:textId="77777777" w:rsidR="00C76531" w:rsidRPr="005449D2" w:rsidRDefault="00C76531" w:rsidP="005449D2"/>
      </w:tc>
    </w:tr>
  </w:tbl>
  <w:p w14:paraId="4027583C" w14:textId="4CC8E7FD" w:rsidR="00094593" w:rsidRPr="005449D2" w:rsidRDefault="001F0A85" w:rsidP="005449D2">
    <w:pPr>
      <w:rPr>
        <w:sz w:val="2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C639D7" wp14:editId="48E5ABC4">
          <wp:simplePos x="0" y="0"/>
          <wp:positionH relativeFrom="column">
            <wp:posOffset>5344795</wp:posOffset>
          </wp:positionH>
          <wp:positionV relativeFrom="paragraph">
            <wp:posOffset>-248285</wp:posOffset>
          </wp:positionV>
          <wp:extent cx="1168400" cy="52133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8400" cy="5213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CE2774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81D426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1C34ECB"/>
    <w:multiLevelType w:val="hybridMultilevel"/>
    <w:tmpl w:val="209A01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7A0C84"/>
    <w:multiLevelType w:val="hybridMultilevel"/>
    <w:tmpl w:val="98FEDE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0D714F"/>
    <w:multiLevelType w:val="multilevel"/>
    <w:tmpl w:val="43C8E096"/>
    <w:lvl w:ilvl="0">
      <w:start w:val="1"/>
      <w:numFmt w:val="decimal"/>
      <w:pStyle w:val="BereichsberschriftmitNumme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6B27E92"/>
    <w:multiLevelType w:val="hybridMultilevel"/>
    <w:tmpl w:val="E640E7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00581C"/>
    <w:multiLevelType w:val="hybridMultilevel"/>
    <w:tmpl w:val="EC2268B2"/>
    <w:lvl w:ilvl="0" w:tplc="14DC9604">
      <w:start w:val="2"/>
      <w:numFmt w:val="bullet"/>
      <w:lvlText w:val="-"/>
      <w:lvlJc w:val="left"/>
      <w:pPr>
        <w:ind w:left="1080" w:hanging="360"/>
      </w:pPr>
      <w:rPr>
        <w:rFonts w:ascii="Geneva" w:eastAsia="Times New Roman" w:hAnsi="Genev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A67006"/>
    <w:multiLevelType w:val="hybridMultilevel"/>
    <w:tmpl w:val="B45CB858"/>
    <w:lvl w:ilvl="0" w:tplc="C0D8ADEE">
      <w:start w:val="1"/>
      <w:numFmt w:val="decimal"/>
      <w:pStyle w:val="BerNummeriert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D677A1"/>
    <w:multiLevelType w:val="hybridMultilevel"/>
    <w:tmpl w:val="CC685E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5D0794"/>
    <w:multiLevelType w:val="hybridMultilevel"/>
    <w:tmpl w:val="C1A6AFC4"/>
    <w:lvl w:ilvl="0" w:tplc="974482E0">
      <w:start w:val="1"/>
      <w:numFmt w:val="lowerLetter"/>
      <w:pStyle w:val="BerUnter"/>
      <w:lvlText w:val="%1)"/>
      <w:lvlJc w:val="left"/>
      <w:pPr>
        <w:ind w:left="720" w:hanging="360"/>
      </w:pPr>
      <w:rPr>
        <w:rFonts w:hint="default"/>
        <w:b/>
        <w:i w:val="0"/>
        <w:caps w:val="0"/>
        <w:strike w:val="0"/>
        <w:dstrike w:val="0"/>
        <w:vanish w:val="0"/>
        <w:sz w:val="24"/>
        <w:u w:val="none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612A4B"/>
    <w:multiLevelType w:val="hybridMultilevel"/>
    <w:tmpl w:val="824E782C"/>
    <w:lvl w:ilvl="0" w:tplc="EEBC4BEA">
      <w:start w:val="1"/>
      <w:numFmt w:val="decimal"/>
      <w:lvlText w:val="%1."/>
      <w:lvlJc w:val="left"/>
      <w:pPr>
        <w:ind w:left="720" w:hanging="360"/>
      </w:pPr>
      <w:rPr>
        <w:rFonts w:ascii="Calibri" w:hAnsi="Calibri" w:hint="default"/>
        <w:b/>
        <w:i w:val="0"/>
        <w:caps w:val="0"/>
        <w:strike w:val="0"/>
        <w:dstrike w:val="0"/>
        <w:vanish w:val="0"/>
        <w:sz w:val="28"/>
        <w:u w:val="none"/>
        <w:vertAlign w:val="baselin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69335E"/>
    <w:multiLevelType w:val="hybridMultilevel"/>
    <w:tmpl w:val="904651F8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6215777"/>
    <w:multiLevelType w:val="hybridMultilevel"/>
    <w:tmpl w:val="A59E3BCA"/>
    <w:lvl w:ilvl="0" w:tplc="14DC9604">
      <w:start w:val="2"/>
      <w:numFmt w:val="bullet"/>
      <w:lvlText w:val="-"/>
      <w:lvlJc w:val="left"/>
      <w:pPr>
        <w:ind w:left="1080" w:hanging="360"/>
      </w:pPr>
      <w:rPr>
        <w:rFonts w:ascii="Geneva" w:eastAsia="Times New Roman" w:hAnsi="Genev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530C75"/>
    <w:multiLevelType w:val="hybridMultilevel"/>
    <w:tmpl w:val="4252C492"/>
    <w:lvl w:ilvl="0" w:tplc="040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6C8337DE"/>
    <w:multiLevelType w:val="hybridMultilevel"/>
    <w:tmpl w:val="874A94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046B4C"/>
    <w:multiLevelType w:val="hybridMultilevel"/>
    <w:tmpl w:val="05D893C6"/>
    <w:lvl w:ilvl="0" w:tplc="0407000F">
      <w:start w:val="1"/>
      <w:numFmt w:val="decimal"/>
      <w:lvlText w:val="%1."/>
      <w:lvlJc w:val="left"/>
      <w:pPr>
        <w:ind w:left="502" w:hanging="360"/>
      </w:pPr>
    </w:lvl>
    <w:lvl w:ilvl="1" w:tplc="04070019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70B769AB"/>
    <w:multiLevelType w:val="hybridMultilevel"/>
    <w:tmpl w:val="050E57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756DCB"/>
    <w:multiLevelType w:val="hybridMultilevel"/>
    <w:tmpl w:val="CC685EF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2E612B"/>
    <w:multiLevelType w:val="hybridMultilevel"/>
    <w:tmpl w:val="D61A264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8"/>
  </w:num>
  <w:num w:numId="3">
    <w:abstractNumId w:val="15"/>
  </w:num>
  <w:num w:numId="4">
    <w:abstractNumId w:val="3"/>
  </w:num>
  <w:num w:numId="5">
    <w:abstractNumId w:val="12"/>
  </w:num>
  <w:num w:numId="6">
    <w:abstractNumId w:val="6"/>
  </w:num>
  <w:num w:numId="7">
    <w:abstractNumId w:val="2"/>
  </w:num>
  <w:num w:numId="8">
    <w:abstractNumId w:val="5"/>
  </w:num>
  <w:num w:numId="9">
    <w:abstractNumId w:val="14"/>
  </w:num>
  <w:num w:numId="10">
    <w:abstractNumId w:val="16"/>
  </w:num>
  <w:num w:numId="11">
    <w:abstractNumId w:val="18"/>
  </w:num>
  <w:num w:numId="12">
    <w:abstractNumId w:val="13"/>
  </w:num>
  <w:num w:numId="13">
    <w:abstractNumId w:val="11"/>
  </w:num>
  <w:num w:numId="14">
    <w:abstractNumId w:val="1"/>
  </w:num>
  <w:num w:numId="15">
    <w:abstractNumId w:val="0"/>
  </w:num>
  <w:num w:numId="16">
    <w:abstractNumId w:val="10"/>
  </w:num>
  <w:num w:numId="17">
    <w:abstractNumId w:val="4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embedSystemFonts/>
  <w:proofState w:spelling="clean" w:grammar="clean"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4281"/>
    <w:rsid w:val="00011AAD"/>
    <w:rsid w:val="00021A81"/>
    <w:rsid w:val="000249B2"/>
    <w:rsid w:val="0003418F"/>
    <w:rsid w:val="00036690"/>
    <w:rsid w:val="00036760"/>
    <w:rsid w:val="00042A5C"/>
    <w:rsid w:val="0004587E"/>
    <w:rsid w:val="0006056B"/>
    <w:rsid w:val="000605C0"/>
    <w:rsid w:val="00061211"/>
    <w:rsid w:val="0007264D"/>
    <w:rsid w:val="00072E6D"/>
    <w:rsid w:val="00074503"/>
    <w:rsid w:val="00084651"/>
    <w:rsid w:val="00086DEE"/>
    <w:rsid w:val="00094593"/>
    <w:rsid w:val="00097988"/>
    <w:rsid w:val="000A2B07"/>
    <w:rsid w:val="000A6BA7"/>
    <w:rsid w:val="000B58A0"/>
    <w:rsid w:val="000B7835"/>
    <w:rsid w:val="000C4D42"/>
    <w:rsid w:val="000D0780"/>
    <w:rsid w:val="000E21FF"/>
    <w:rsid w:val="000F19BD"/>
    <w:rsid w:val="000F278B"/>
    <w:rsid w:val="001034BF"/>
    <w:rsid w:val="00104567"/>
    <w:rsid w:val="0011157F"/>
    <w:rsid w:val="00111F8D"/>
    <w:rsid w:val="00115D7F"/>
    <w:rsid w:val="00117D89"/>
    <w:rsid w:val="001309E4"/>
    <w:rsid w:val="0013379C"/>
    <w:rsid w:val="0013379D"/>
    <w:rsid w:val="00140FE0"/>
    <w:rsid w:val="001611A1"/>
    <w:rsid w:val="001627D9"/>
    <w:rsid w:val="00173705"/>
    <w:rsid w:val="00180AE5"/>
    <w:rsid w:val="0018366E"/>
    <w:rsid w:val="001840BE"/>
    <w:rsid w:val="001A0EA5"/>
    <w:rsid w:val="001A2A38"/>
    <w:rsid w:val="001A35A9"/>
    <w:rsid w:val="001A3FFA"/>
    <w:rsid w:val="001A7543"/>
    <w:rsid w:val="001C6A2F"/>
    <w:rsid w:val="001C7F5C"/>
    <w:rsid w:val="001F0A85"/>
    <w:rsid w:val="001F6A9F"/>
    <w:rsid w:val="00201F0F"/>
    <w:rsid w:val="00202C5F"/>
    <w:rsid w:val="002135C4"/>
    <w:rsid w:val="0021490B"/>
    <w:rsid w:val="002151E9"/>
    <w:rsid w:val="00236F54"/>
    <w:rsid w:val="0025004D"/>
    <w:rsid w:val="002558F9"/>
    <w:rsid w:val="002575E0"/>
    <w:rsid w:val="0027028C"/>
    <w:rsid w:val="00271D4D"/>
    <w:rsid w:val="00292245"/>
    <w:rsid w:val="002B1A3D"/>
    <w:rsid w:val="002B5132"/>
    <w:rsid w:val="002B5562"/>
    <w:rsid w:val="002E68BB"/>
    <w:rsid w:val="002F3614"/>
    <w:rsid w:val="002F790F"/>
    <w:rsid w:val="00301EDB"/>
    <w:rsid w:val="0030622C"/>
    <w:rsid w:val="003223F1"/>
    <w:rsid w:val="00352BFC"/>
    <w:rsid w:val="0035318D"/>
    <w:rsid w:val="00355F44"/>
    <w:rsid w:val="00357616"/>
    <w:rsid w:val="00361424"/>
    <w:rsid w:val="003620BD"/>
    <w:rsid w:val="00377407"/>
    <w:rsid w:val="00382741"/>
    <w:rsid w:val="00394021"/>
    <w:rsid w:val="00397170"/>
    <w:rsid w:val="003A0ED0"/>
    <w:rsid w:val="003A2245"/>
    <w:rsid w:val="003A41B3"/>
    <w:rsid w:val="003B4154"/>
    <w:rsid w:val="003C1C4D"/>
    <w:rsid w:val="003D134E"/>
    <w:rsid w:val="003D52A7"/>
    <w:rsid w:val="003D5FFE"/>
    <w:rsid w:val="003F5BF4"/>
    <w:rsid w:val="00400F67"/>
    <w:rsid w:val="00403889"/>
    <w:rsid w:val="004120F6"/>
    <w:rsid w:val="00412E13"/>
    <w:rsid w:val="00422873"/>
    <w:rsid w:val="00422984"/>
    <w:rsid w:val="00431127"/>
    <w:rsid w:val="0043596D"/>
    <w:rsid w:val="00446446"/>
    <w:rsid w:val="004579A9"/>
    <w:rsid w:val="00460C0D"/>
    <w:rsid w:val="00461926"/>
    <w:rsid w:val="0046450E"/>
    <w:rsid w:val="00483D5C"/>
    <w:rsid w:val="004949C1"/>
    <w:rsid w:val="004A1DE0"/>
    <w:rsid w:val="004C0DB7"/>
    <w:rsid w:val="004C2006"/>
    <w:rsid w:val="004C2D8F"/>
    <w:rsid w:val="004C2F8D"/>
    <w:rsid w:val="004C3629"/>
    <w:rsid w:val="004D5D9D"/>
    <w:rsid w:val="004E0E3B"/>
    <w:rsid w:val="004E7599"/>
    <w:rsid w:val="004F0B03"/>
    <w:rsid w:val="0050301A"/>
    <w:rsid w:val="0050332B"/>
    <w:rsid w:val="0050511E"/>
    <w:rsid w:val="0050785E"/>
    <w:rsid w:val="005103A2"/>
    <w:rsid w:val="005135B0"/>
    <w:rsid w:val="005333DF"/>
    <w:rsid w:val="00533A99"/>
    <w:rsid w:val="00540EFF"/>
    <w:rsid w:val="005449D2"/>
    <w:rsid w:val="00557F91"/>
    <w:rsid w:val="005628DC"/>
    <w:rsid w:val="00566073"/>
    <w:rsid w:val="0056796E"/>
    <w:rsid w:val="00573A45"/>
    <w:rsid w:val="00576D4D"/>
    <w:rsid w:val="005772AE"/>
    <w:rsid w:val="00577E74"/>
    <w:rsid w:val="005A4672"/>
    <w:rsid w:val="005A5ABB"/>
    <w:rsid w:val="005B02DC"/>
    <w:rsid w:val="005B2857"/>
    <w:rsid w:val="005B6A92"/>
    <w:rsid w:val="005C653C"/>
    <w:rsid w:val="005D24B8"/>
    <w:rsid w:val="005D2FB1"/>
    <w:rsid w:val="005D33C4"/>
    <w:rsid w:val="005D50E3"/>
    <w:rsid w:val="005E6588"/>
    <w:rsid w:val="0060368B"/>
    <w:rsid w:val="006050F4"/>
    <w:rsid w:val="00616170"/>
    <w:rsid w:val="006319ED"/>
    <w:rsid w:val="00631F47"/>
    <w:rsid w:val="006329FB"/>
    <w:rsid w:val="00642D5C"/>
    <w:rsid w:val="0064421D"/>
    <w:rsid w:val="00645E60"/>
    <w:rsid w:val="00654324"/>
    <w:rsid w:val="006617B8"/>
    <w:rsid w:val="006653FF"/>
    <w:rsid w:val="00683505"/>
    <w:rsid w:val="00685EBF"/>
    <w:rsid w:val="00691105"/>
    <w:rsid w:val="00697C15"/>
    <w:rsid w:val="006A27C4"/>
    <w:rsid w:val="006A2D69"/>
    <w:rsid w:val="006A2EFA"/>
    <w:rsid w:val="006A54AE"/>
    <w:rsid w:val="006A5CA9"/>
    <w:rsid w:val="006B2E8C"/>
    <w:rsid w:val="006C61C4"/>
    <w:rsid w:val="006D43CE"/>
    <w:rsid w:val="006D51E2"/>
    <w:rsid w:val="006D6AF9"/>
    <w:rsid w:val="006E00C2"/>
    <w:rsid w:val="006E385A"/>
    <w:rsid w:val="006E4D8B"/>
    <w:rsid w:val="006E54D6"/>
    <w:rsid w:val="006E66CC"/>
    <w:rsid w:val="006F028B"/>
    <w:rsid w:val="00727F53"/>
    <w:rsid w:val="00732B7E"/>
    <w:rsid w:val="007370AE"/>
    <w:rsid w:val="00740EDF"/>
    <w:rsid w:val="007436D7"/>
    <w:rsid w:val="00747FF9"/>
    <w:rsid w:val="00750A83"/>
    <w:rsid w:val="007542AD"/>
    <w:rsid w:val="007546F1"/>
    <w:rsid w:val="00767E36"/>
    <w:rsid w:val="0077113C"/>
    <w:rsid w:val="007757AE"/>
    <w:rsid w:val="00785E23"/>
    <w:rsid w:val="00786DE5"/>
    <w:rsid w:val="007953E1"/>
    <w:rsid w:val="007B0954"/>
    <w:rsid w:val="007B147E"/>
    <w:rsid w:val="007B7078"/>
    <w:rsid w:val="007B7A45"/>
    <w:rsid w:val="007C6F4A"/>
    <w:rsid w:val="007E2032"/>
    <w:rsid w:val="008033FC"/>
    <w:rsid w:val="0080468C"/>
    <w:rsid w:val="0081256B"/>
    <w:rsid w:val="00817409"/>
    <w:rsid w:val="008315C1"/>
    <w:rsid w:val="00840934"/>
    <w:rsid w:val="0084160F"/>
    <w:rsid w:val="0084663B"/>
    <w:rsid w:val="008475D1"/>
    <w:rsid w:val="00847A55"/>
    <w:rsid w:val="00856816"/>
    <w:rsid w:val="00863BF8"/>
    <w:rsid w:val="0087492E"/>
    <w:rsid w:val="00880B88"/>
    <w:rsid w:val="008A0593"/>
    <w:rsid w:val="008A3FE7"/>
    <w:rsid w:val="008B47F2"/>
    <w:rsid w:val="008C2F54"/>
    <w:rsid w:val="008D0610"/>
    <w:rsid w:val="008D171B"/>
    <w:rsid w:val="008D5823"/>
    <w:rsid w:val="008D63F5"/>
    <w:rsid w:val="008D6BB4"/>
    <w:rsid w:val="008E7044"/>
    <w:rsid w:val="008E7DA0"/>
    <w:rsid w:val="008F0B9B"/>
    <w:rsid w:val="00910BE8"/>
    <w:rsid w:val="009263DD"/>
    <w:rsid w:val="00933F12"/>
    <w:rsid w:val="00933FA9"/>
    <w:rsid w:val="00945C0F"/>
    <w:rsid w:val="00956FB0"/>
    <w:rsid w:val="009706A0"/>
    <w:rsid w:val="00975117"/>
    <w:rsid w:val="00977943"/>
    <w:rsid w:val="009804C0"/>
    <w:rsid w:val="00981038"/>
    <w:rsid w:val="009874DD"/>
    <w:rsid w:val="00996194"/>
    <w:rsid w:val="009B0F97"/>
    <w:rsid w:val="009D2910"/>
    <w:rsid w:val="009E246C"/>
    <w:rsid w:val="009F259F"/>
    <w:rsid w:val="009F6165"/>
    <w:rsid w:val="009F69DA"/>
    <w:rsid w:val="00A13ABE"/>
    <w:rsid w:val="00A17B18"/>
    <w:rsid w:val="00A261D6"/>
    <w:rsid w:val="00A5153E"/>
    <w:rsid w:val="00A53C0F"/>
    <w:rsid w:val="00A56361"/>
    <w:rsid w:val="00A67643"/>
    <w:rsid w:val="00A7184D"/>
    <w:rsid w:val="00A80B2E"/>
    <w:rsid w:val="00A83613"/>
    <w:rsid w:val="00A84A1A"/>
    <w:rsid w:val="00A92D8C"/>
    <w:rsid w:val="00AA11AA"/>
    <w:rsid w:val="00AA1A94"/>
    <w:rsid w:val="00AA4891"/>
    <w:rsid w:val="00AA7105"/>
    <w:rsid w:val="00AB1113"/>
    <w:rsid w:val="00AC5A13"/>
    <w:rsid w:val="00AD58D4"/>
    <w:rsid w:val="00AF0785"/>
    <w:rsid w:val="00AF13EA"/>
    <w:rsid w:val="00AF7DE7"/>
    <w:rsid w:val="00B1036D"/>
    <w:rsid w:val="00B24C2C"/>
    <w:rsid w:val="00B25BF5"/>
    <w:rsid w:val="00B4454A"/>
    <w:rsid w:val="00B46F76"/>
    <w:rsid w:val="00B51490"/>
    <w:rsid w:val="00B523BC"/>
    <w:rsid w:val="00B54E2B"/>
    <w:rsid w:val="00B5609E"/>
    <w:rsid w:val="00B64459"/>
    <w:rsid w:val="00B669FB"/>
    <w:rsid w:val="00B672A7"/>
    <w:rsid w:val="00B709A4"/>
    <w:rsid w:val="00B70E42"/>
    <w:rsid w:val="00B92E49"/>
    <w:rsid w:val="00BA18A9"/>
    <w:rsid w:val="00BA319F"/>
    <w:rsid w:val="00BA7785"/>
    <w:rsid w:val="00BB1042"/>
    <w:rsid w:val="00BB4C55"/>
    <w:rsid w:val="00BC478B"/>
    <w:rsid w:val="00BC6189"/>
    <w:rsid w:val="00BD0F1F"/>
    <w:rsid w:val="00BD5866"/>
    <w:rsid w:val="00BE36E4"/>
    <w:rsid w:val="00C02511"/>
    <w:rsid w:val="00C20612"/>
    <w:rsid w:val="00C378E5"/>
    <w:rsid w:val="00C47EE6"/>
    <w:rsid w:val="00C542F2"/>
    <w:rsid w:val="00C54878"/>
    <w:rsid w:val="00C71D00"/>
    <w:rsid w:val="00C75736"/>
    <w:rsid w:val="00C75AC6"/>
    <w:rsid w:val="00C762F4"/>
    <w:rsid w:val="00C76531"/>
    <w:rsid w:val="00C80AF7"/>
    <w:rsid w:val="00C8200C"/>
    <w:rsid w:val="00C82F27"/>
    <w:rsid w:val="00C86B43"/>
    <w:rsid w:val="00CA18D4"/>
    <w:rsid w:val="00CA29C0"/>
    <w:rsid w:val="00CA4D90"/>
    <w:rsid w:val="00CA4EFB"/>
    <w:rsid w:val="00CA6C52"/>
    <w:rsid w:val="00CC2828"/>
    <w:rsid w:val="00CD6219"/>
    <w:rsid w:val="00CE16E5"/>
    <w:rsid w:val="00CF0038"/>
    <w:rsid w:val="00D04649"/>
    <w:rsid w:val="00D05A7C"/>
    <w:rsid w:val="00D07860"/>
    <w:rsid w:val="00D07C71"/>
    <w:rsid w:val="00D114F3"/>
    <w:rsid w:val="00D17A98"/>
    <w:rsid w:val="00D2793B"/>
    <w:rsid w:val="00D30E17"/>
    <w:rsid w:val="00D34A26"/>
    <w:rsid w:val="00D40DEB"/>
    <w:rsid w:val="00D4242C"/>
    <w:rsid w:val="00D478A1"/>
    <w:rsid w:val="00D561C0"/>
    <w:rsid w:val="00D61176"/>
    <w:rsid w:val="00D62E30"/>
    <w:rsid w:val="00D752E2"/>
    <w:rsid w:val="00D77706"/>
    <w:rsid w:val="00D90B91"/>
    <w:rsid w:val="00D9105A"/>
    <w:rsid w:val="00D97B54"/>
    <w:rsid w:val="00D97C05"/>
    <w:rsid w:val="00DA09C8"/>
    <w:rsid w:val="00DA192A"/>
    <w:rsid w:val="00DA4483"/>
    <w:rsid w:val="00DA7347"/>
    <w:rsid w:val="00DB11AF"/>
    <w:rsid w:val="00DB22B9"/>
    <w:rsid w:val="00DB6B4C"/>
    <w:rsid w:val="00DC105A"/>
    <w:rsid w:val="00DC25B1"/>
    <w:rsid w:val="00DD4D2A"/>
    <w:rsid w:val="00DE6FC4"/>
    <w:rsid w:val="00DF5FA3"/>
    <w:rsid w:val="00DF764B"/>
    <w:rsid w:val="00E01F57"/>
    <w:rsid w:val="00E02907"/>
    <w:rsid w:val="00E46BEB"/>
    <w:rsid w:val="00E53C08"/>
    <w:rsid w:val="00E7275C"/>
    <w:rsid w:val="00E76D52"/>
    <w:rsid w:val="00E93511"/>
    <w:rsid w:val="00EA0C8C"/>
    <w:rsid w:val="00EA3F18"/>
    <w:rsid w:val="00EB4DC6"/>
    <w:rsid w:val="00EC3FCA"/>
    <w:rsid w:val="00EC747D"/>
    <w:rsid w:val="00EE4281"/>
    <w:rsid w:val="00EF4EFF"/>
    <w:rsid w:val="00F05735"/>
    <w:rsid w:val="00F173AA"/>
    <w:rsid w:val="00F252CC"/>
    <w:rsid w:val="00F2619B"/>
    <w:rsid w:val="00F2688E"/>
    <w:rsid w:val="00F6749C"/>
    <w:rsid w:val="00F72617"/>
    <w:rsid w:val="00F75AAE"/>
    <w:rsid w:val="00F84F7C"/>
    <w:rsid w:val="00F85F54"/>
    <w:rsid w:val="00F91B6B"/>
    <w:rsid w:val="00FA0D1F"/>
    <w:rsid w:val="00FA5F92"/>
    <w:rsid w:val="00FB0696"/>
    <w:rsid w:val="00FC3FA2"/>
    <w:rsid w:val="00FE05E6"/>
    <w:rsid w:val="00FF68A5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3C5F8C"/>
  <w15:docId w15:val="{A8442E88-D3DD-4CB8-9AB5-6663EF751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7" w:unhideWhenUsed="1"/>
    <w:lsdException w:name="heading 8" w:unhideWhenUsed="1"/>
    <w:lsdException w:name="heading 9" w:unhideWhenUsed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99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Standard">
    <w:name w:val="Normal"/>
    <w:qFormat/>
    <w:rsid w:val="005449D2"/>
    <w:pPr>
      <w:suppressLineNumbers/>
      <w:spacing w:before="60" w:after="60"/>
      <w:jc w:val="both"/>
    </w:pPr>
    <w:rPr>
      <w:rFonts w:asciiTheme="majorHAnsi" w:hAnsiTheme="majorHAnsi" w:cstheme="majorHAnsi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DB22B9"/>
    <w:pPr>
      <w:shd w:val="clear" w:color="auto" w:fill="D9D9D9" w:themeFill="background1" w:themeFillShade="D9"/>
      <w:spacing w:before="240"/>
      <w:outlineLvl w:val="0"/>
    </w:pPr>
    <w:rPr>
      <w:sz w:val="36"/>
      <w:szCs w:val="36"/>
    </w:rPr>
  </w:style>
  <w:style w:type="paragraph" w:styleId="berschrift2">
    <w:name w:val="heading 2"/>
    <w:basedOn w:val="berschrift1"/>
    <w:next w:val="Standard"/>
    <w:link w:val="berschrift2Zchn"/>
    <w:rsid w:val="00DB22B9"/>
    <w:pPr>
      <w:keepNext/>
      <w:keepLines/>
      <w:spacing w:before="6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rsid w:val="00DB22B9"/>
    <w:pPr>
      <w:jc w:val="center"/>
      <w:outlineLvl w:val="2"/>
    </w:pPr>
    <w:rPr>
      <w:b/>
      <w:bCs/>
      <w:sz w:val="28"/>
    </w:rPr>
  </w:style>
  <w:style w:type="paragraph" w:styleId="berschrift4">
    <w:name w:val="heading 4"/>
    <w:basedOn w:val="Standard"/>
    <w:next w:val="Standard"/>
    <w:link w:val="berschrift4Zchn"/>
    <w:rsid w:val="00DB22B9"/>
    <w:pPr>
      <w:keepNext/>
      <w:keepLines/>
      <w:spacing w:after="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rsid w:val="00DB22B9"/>
    <w:pPr>
      <w:keepNext/>
      <w:keepLines/>
      <w:spacing w:after="0"/>
      <w:outlineLvl w:val="4"/>
    </w:pPr>
    <w:rPr>
      <w:rFonts w:eastAsiaTheme="majorEastAsia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rsid w:val="00DB22B9"/>
    <w:pPr>
      <w:keepNext/>
      <w:keepLines/>
      <w:spacing w:after="0"/>
      <w:outlineLvl w:val="5"/>
    </w:pPr>
    <w:rPr>
      <w:rFonts w:eastAsiaTheme="majorEastAsia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rsid w:val="00DB22B9"/>
    <w:pPr>
      <w:keepNext/>
      <w:keepLines/>
      <w:spacing w:after="0"/>
      <w:outlineLvl w:val="6"/>
    </w:pPr>
    <w:rPr>
      <w:rFonts w:eastAsiaTheme="majorEastAsia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nhideWhenUsed/>
    <w:rsid w:val="00DB22B9"/>
    <w:pPr>
      <w:keepNext/>
      <w:keepLines/>
      <w:spacing w:after="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nhideWhenUsed/>
    <w:rsid w:val="00DB22B9"/>
    <w:pPr>
      <w:keepNext/>
      <w:keepLines/>
      <w:spacing w:after="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382741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rsid w:val="00382741"/>
  </w:style>
  <w:style w:type="paragraph" w:styleId="Fuzeile">
    <w:name w:val="footer"/>
    <w:basedOn w:val="Standard"/>
    <w:link w:val="FuzeileZchn"/>
    <w:rsid w:val="00382741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rsid w:val="00382741"/>
  </w:style>
  <w:style w:type="character" w:customStyle="1" w:styleId="berschrift3Zchn">
    <w:name w:val="Überschrift 3 Zchn"/>
    <w:basedOn w:val="Absatz-Standardschriftart"/>
    <w:link w:val="berschrift3"/>
    <w:rsid w:val="00DB22B9"/>
    <w:rPr>
      <w:rFonts w:asciiTheme="majorHAnsi" w:eastAsiaTheme="majorEastAsia" w:hAnsiTheme="majorHAnsi" w:cstheme="majorBidi"/>
      <w:b/>
      <w:bCs/>
      <w:sz w:val="28"/>
      <w:szCs w:val="26"/>
      <w:shd w:val="clear" w:color="auto" w:fill="D9D9D9" w:themeFill="background1" w:themeFillShade="D9"/>
      <w:lang w:eastAsia="de-DE"/>
    </w:rPr>
  </w:style>
  <w:style w:type="character" w:styleId="Seitenzahl">
    <w:name w:val="page number"/>
    <w:basedOn w:val="Absatz-Standardschriftart"/>
    <w:rsid w:val="004949C1"/>
  </w:style>
  <w:style w:type="character" w:customStyle="1" w:styleId="berschrift1Zchn">
    <w:name w:val="Überschrift 1 Zchn"/>
    <w:basedOn w:val="Absatz-Standardschriftart"/>
    <w:link w:val="berschrift1"/>
    <w:rsid w:val="00DB22B9"/>
    <w:rPr>
      <w:rFonts w:ascii="Calibri" w:eastAsia="Times New Roman" w:hAnsi="Calibri" w:cs="Arial"/>
      <w:sz w:val="36"/>
      <w:szCs w:val="36"/>
      <w:shd w:val="clear" w:color="auto" w:fill="D9D9D9" w:themeFill="background1" w:themeFillShade="D9"/>
      <w:lang w:eastAsia="de-DE"/>
    </w:rPr>
  </w:style>
  <w:style w:type="table" w:styleId="Tabellenraster">
    <w:name w:val="Table Grid"/>
    <w:basedOn w:val="NormaleTabelle"/>
    <w:rsid w:val="00B24C2C"/>
    <w:pPr>
      <w:spacing w:after="0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rsid w:val="00740EDF"/>
    <w:pPr>
      <w:spacing w:beforeLines="1" w:afterLines="1"/>
    </w:pPr>
    <w:rPr>
      <w:rFonts w:ascii="Times" w:hAnsi="Times"/>
      <w:sz w:val="20"/>
      <w:szCs w:val="20"/>
    </w:rPr>
  </w:style>
  <w:style w:type="character" w:styleId="Hyperlink">
    <w:name w:val="Hyperlink"/>
    <w:basedOn w:val="Absatz-Standardschriftart"/>
    <w:rsid w:val="00740EDF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rsid w:val="00A53C0F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A53C0F"/>
    <w:rPr>
      <w:rFonts w:ascii="Lucida Grande" w:eastAsia="Times New Roman" w:hAnsi="Lucida Grande" w:cs="Times New Roman"/>
      <w:sz w:val="18"/>
      <w:szCs w:val="18"/>
      <w:lang w:eastAsia="de-DE"/>
    </w:rPr>
  </w:style>
  <w:style w:type="paragraph" w:styleId="Listenabsatz">
    <w:name w:val="List Paragraph"/>
    <w:basedOn w:val="Standard"/>
    <w:rsid w:val="00355F44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unhideWhenUsed/>
    <w:rsid w:val="001034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1034BF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TMLCode">
    <w:name w:val="HTML Code"/>
    <w:basedOn w:val="Absatz-Standardschriftart"/>
    <w:uiPriority w:val="99"/>
    <w:semiHidden/>
    <w:unhideWhenUsed/>
    <w:rsid w:val="001034BF"/>
    <w:rPr>
      <w:rFonts w:ascii="Courier New" w:eastAsia="Times New Roman" w:hAnsi="Courier New" w:cs="Courier New"/>
      <w:sz w:val="20"/>
      <w:szCs w:val="20"/>
    </w:rPr>
  </w:style>
  <w:style w:type="character" w:customStyle="1" w:styleId="sc21">
    <w:name w:val="sc21"/>
    <w:basedOn w:val="Absatz-Standardschriftart"/>
    <w:rsid w:val="0003676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bsatz-Standardschriftart"/>
    <w:rsid w:val="000367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bsatz-Standardschriftart"/>
    <w:rsid w:val="0003676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bsatz-Standardschriftart"/>
    <w:rsid w:val="0003676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bsatz-Standardschriftart"/>
    <w:rsid w:val="0003676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bsatz-Standardschriftart"/>
    <w:rsid w:val="0003676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bsatz-Standardschriftart"/>
    <w:rsid w:val="0003676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bsatz-Standardschriftart"/>
    <w:rsid w:val="0003676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mw-mmv-author">
    <w:name w:val="mw-mmv-author"/>
    <w:basedOn w:val="Absatz-Standardschriftart"/>
    <w:rsid w:val="000A2B07"/>
  </w:style>
  <w:style w:type="character" w:customStyle="1" w:styleId="property">
    <w:name w:val="property"/>
    <w:basedOn w:val="Absatz-Standardschriftart"/>
    <w:rsid w:val="000A2B07"/>
  </w:style>
  <w:style w:type="paragraph" w:styleId="Beschriftung">
    <w:name w:val="caption"/>
    <w:basedOn w:val="Standard"/>
    <w:next w:val="Standard"/>
    <w:unhideWhenUsed/>
    <w:rsid w:val="00097988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Code">
    <w:name w:val="Code"/>
    <w:basedOn w:val="Standard"/>
    <w:link w:val="CodeZchn"/>
    <w:qFormat/>
    <w:rsid w:val="00B1036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/>
    </w:pPr>
    <w:rPr>
      <w:rFonts w:ascii="Courier New" w:hAnsi="Courier New" w:cs="Courier New"/>
      <w:sz w:val="20"/>
    </w:rPr>
  </w:style>
  <w:style w:type="paragraph" w:customStyle="1" w:styleId="Bildnachweis">
    <w:name w:val="Bildnachweis"/>
    <w:basedOn w:val="Standard"/>
    <w:link w:val="BildnachweisZchn"/>
    <w:qFormat/>
    <w:rsid w:val="00D17A98"/>
    <w:pPr>
      <w:pBdr>
        <w:top w:val="single" w:sz="4" w:space="1" w:color="auto"/>
      </w:pBdr>
      <w:spacing w:after="0"/>
    </w:pPr>
    <w:rPr>
      <w:i/>
      <w:sz w:val="14"/>
      <w:szCs w:val="14"/>
    </w:rPr>
  </w:style>
  <w:style w:type="character" w:customStyle="1" w:styleId="CodeZchn">
    <w:name w:val="Code Zchn"/>
    <w:basedOn w:val="Absatz-Standardschriftart"/>
    <w:link w:val="Code"/>
    <w:rsid w:val="00B1036D"/>
    <w:rPr>
      <w:rFonts w:ascii="Courier New" w:hAnsi="Courier New" w:cs="Courier New"/>
      <w:sz w:val="20"/>
      <w:szCs w:val="22"/>
    </w:rPr>
  </w:style>
  <w:style w:type="character" w:styleId="HTMLSchreibmaschine">
    <w:name w:val="HTML Typewriter"/>
    <w:uiPriority w:val="99"/>
    <w:rsid w:val="00B709A4"/>
    <w:rPr>
      <w:rFonts w:ascii="Courier New" w:eastAsia="Courier New" w:hAnsi="Courier New" w:cs="Courier New"/>
      <w:sz w:val="20"/>
      <w:szCs w:val="20"/>
    </w:rPr>
  </w:style>
  <w:style w:type="character" w:customStyle="1" w:styleId="BildnachweisZchn">
    <w:name w:val="Bildnachweis Zchn"/>
    <w:basedOn w:val="Absatz-Standardschriftart"/>
    <w:link w:val="Bildnachweis"/>
    <w:rsid w:val="00D17A98"/>
    <w:rPr>
      <w:rFonts w:asciiTheme="majorHAnsi" w:hAnsiTheme="majorHAnsi" w:cstheme="majorHAnsi"/>
      <w:i/>
      <w:sz w:val="14"/>
      <w:szCs w:val="14"/>
    </w:rPr>
  </w:style>
  <w:style w:type="table" w:styleId="Gitternetztabelle4Akzent4">
    <w:name w:val="Grid Table 4 Accent 4"/>
    <w:basedOn w:val="NormaleTabelle"/>
    <w:uiPriority w:val="49"/>
    <w:rsid w:val="00377407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paragraph" w:styleId="Textkrper3">
    <w:name w:val="Body Text 3"/>
    <w:basedOn w:val="Standard"/>
    <w:link w:val="Textkrper3Zchn"/>
    <w:uiPriority w:val="99"/>
    <w:unhideWhenUsed/>
    <w:rsid w:val="00D17A9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D17A98"/>
    <w:rPr>
      <w:rFonts w:cstheme="minorHAnsi"/>
      <w:sz w:val="16"/>
      <w:szCs w:val="16"/>
    </w:rPr>
  </w:style>
  <w:style w:type="character" w:styleId="Kommentarzeichen">
    <w:name w:val="annotation reference"/>
    <w:semiHidden/>
    <w:rsid w:val="0030622C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rsid w:val="0030622C"/>
    <w:rPr>
      <w:rFonts w:ascii="Times New Roman" w:hAnsi="Times New Roman" w:cs="Times New Roman"/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semiHidden/>
    <w:rsid w:val="0030622C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customStyle="1" w:styleId="Bereichsberschrift">
    <w:name w:val="Bereichsüberschrift"/>
    <w:basedOn w:val="Textkrper3"/>
    <w:link w:val="BereichsberschriftZchn"/>
    <w:qFormat/>
    <w:rsid w:val="00E93511"/>
    <w:pPr>
      <w:shd w:val="clear" w:color="auto" w:fill="CCCCCC"/>
      <w:tabs>
        <w:tab w:val="right" w:pos="9214"/>
      </w:tabs>
      <w:spacing w:after="0"/>
      <w:ind w:right="1"/>
    </w:pPr>
    <w:rPr>
      <w:rFonts w:eastAsia="Times New Roman" w:cstheme="minorHAnsi"/>
      <w:b/>
      <w:bCs/>
      <w:sz w:val="24"/>
      <w:szCs w:val="24"/>
      <w:lang w:eastAsia="de-DE"/>
    </w:rPr>
  </w:style>
  <w:style w:type="character" w:styleId="BesuchterLink">
    <w:name w:val="FollowedHyperlink"/>
    <w:basedOn w:val="Absatz-Standardschriftart"/>
    <w:unhideWhenUsed/>
    <w:rsid w:val="009706A0"/>
    <w:rPr>
      <w:color w:val="800080" w:themeColor="followedHyperlink"/>
      <w:u w:val="single"/>
    </w:rPr>
  </w:style>
  <w:style w:type="character" w:customStyle="1" w:styleId="BereichsberschriftZchn">
    <w:name w:val="Bereichsüberschrift Zchn"/>
    <w:basedOn w:val="Textkrper3Zchn"/>
    <w:link w:val="Bereichsberschrift"/>
    <w:rsid w:val="00E93511"/>
    <w:rPr>
      <w:rFonts w:asciiTheme="majorHAnsi" w:eastAsia="Times New Roman" w:hAnsiTheme="majorHAnsi" w:cstheme="minorHAnsi"/>
      <w:b/>
      <w:bCs/>
      <w:sz w:val="16"/>
      <w:szCs w:val="16"/>
      <w:shd w:val="clear" w:color="auto" w:fill="CCCCCC"/>
      <w:lang w:eastAsia="de-DE"/>
    </w:rPr>
  </w:style>
  <w:style w:type="table" w:styleId="EinfacheTabelle4">
    <w:name w:val="Plain Table 4"/>
    <w:basedOn w:val="NormaleTabelle"/>
    <w:uiPriority w:val="44"/>
    <w:rsid w:val="00D61176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Platzhaltertext">
    <w:name w:val="Placeholder Text"/>
    <w:basedOn w:val="Absatz-Standardschriftart"/>
    <w:semiHidden/>
    <w:rsid w:val="00DA4483"/>
    <w:rPr>
      <w:color w:val="808080"/>
    </w:rPr>
  </w:style>
  <w:style w:type="character" w:customStyle="1" w:styleId="berschrift2Zchn">
    <w:name w:val="Überschrift 2 Zchn"/>
    <w:basedOn w:val="Absatz-Standardschriftart"/>
    <w:link w:val="berschrift2"/>
    <w:rsid w:val="00DB22B9"/>
    <w:rPr>
      <w:rFonts w:asciiTheme="majorHAnsi" w:eastAsiaTheme="majorEastAsia" w:hAnsiTheme="majorHAnsi" w:cstheme="majorBidi"/>
      <w:sz w:val="26"/>
      <w:szCs w:val="26"/>
      <w:shd w:val="clear" w:color="auto" w:fill="D9D9D9" w:themeFill="background1" w:themeFillShade="D9"/>
      <w:lang w:eastAsia="de-DE"/>
    </w:rPr>
  </w:style>
  <w:style w:type="character" w:customStyle="1" w:styleId="berschrift4Zchn">
    <w:name w:val="Überschrift 4 Zchn"/>
    <w:basedOn w:val="Absatz-Standardschriftart"/>
    <w:link w:val="berschrift4"/>
    <w:rsid w:val="00DB22B9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DB22B9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de-DE"/>
    </w:rPr>
  </w:style>
  <w:style w:type="character" w:customStyle="1" w:styleId="berschrift6Zchn">
    <w:name w:val="Überschrift 6 Zchn"/>
    <w:basedOn w:val="Absatz-Standardschriftart"/>
    <w:link w:val="berschrift6"/>
    <w:rsid w:val="00DB22B9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DB22B9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eastAsia="de-DE"/>
    </w:rPr>
  </w:style>
  <w:style w:type="character" w:customStyle="1" w:styleId="berschrift8Zchn">
    <w:name w:val="Überschrift 8 Zchn"/>
    <w:basedOn w:val="Absatz-Standardschriftart"/>
    <w:link w:val="berschrift8"/>
    <w:rsid w:val="00DB22B9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de-DE"/>
    </w:rPr>
  </w:style>
  <w:style w:type="character" w:customStyle="1" w:styleId="berschrift9Zchn">
    <w:name w:val="Überschrift 9 Zchn"/>
    <w:basedOn w:val="Absatz-Standardschriftart"/>
    <w:link w:val="berschrift9"/>
    <w:rsid w:val="00DB22B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de-DE"/>
    </w:rPr>
  </w:style>
  <w:style w:type="paragraph" w:styleId="Titel">
    <w:name w:val="Title"/>
    <w:basedOn w:val="Standard"/>
    <w:next w:val="Standard"/>
    <w:link w:val="TitelZchn"/>
    <w:autoRedefine/>
    <w:rsid w:val="00B1036D"/>
    <w:pPr>
      <w:framePr w:hSpace="142" w:wrap="around" w:vAnchor="text" w:hAnchor="text" w:x="-923" w:y="1"/>
      <w:spacing w:after="0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rsid w:val="00B1036D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customStyle="1" w:styleId="Lsung">
    <w:name w:val="Lösung"/>
    <w:basedOn w:val="BerUnter"/>
    <w:link w:val="LsungZchn"/>
    <w:qFormat/>
    <w:rsid w:val="00D17A98"/>
    <w:pPr>
      <w:numPr>
        <w:numId w:val="0"/>
      </w:numPr>
    </w:pPr>
    <w:rPr>
      <w:vanish/>
      <w:color w:val="FF0000"/>
    </w:rPr>
  </w:style>
  <w:style w:type="paragraph" w:styleId="Textkrper">
    <w:name w:val="Body Text"/>
    <w:basedOn w:val="Standard"/>
    <w:link w:val="TextkrperZchn"/>
    <w:unhideWhenUsed/>
    <w:rsid w:val="002558F9"/>
    <w:pPr>
      <w:spacing w:after="120"/>
    </w:pPr>
  </w:style>
  <w:style w:type="character" w:customStyle="1" w:styleId="LsungZchn">
    <w:name w:val="Lösung Zchn"/>
    <w:basedOn w:val="BerUnterZchn"/>
    <w:link w:val="Lsung"/>
    <w:rsid w:val="00D17A98"/>
    <w:rPr>
      <w:rFonts w:asciiTheme="majorHAnsi" w:hAnsiTheme="majorHAnsi" w:cstheme="majorHAnsi"/>
      <w:noProof/>
      <w:vanish/>
      <w:color w:val="FF0000"/>
      <w:sz w:val="22"/>
      <w:szCs w:val="22"/>
      <w:lang w:eastAsia="de-DE"/>
    </w:rPr>
  </w:style>
  <w:style w:type="character" w:customStyle="1" w:styleId="TextkrperZchn">
    <w:name w:val="Textkörper Zchn"/>
    <w:basedOn w:val="Absatz-Standardschriftart"/>
    <w:link w:val="Textkrper"/>
    <w:rsid w:val="002558F9"/>
    <w:rPr>
      <w:rFonts w:ascii="Calibri" w:eastAsia="Times New Roman" w:hAnsi="Calibri" w:cs="Arial"/>
      <w:sz w:val="22"/>
      <w:szCs w:val="22"/>
      <w:lang w:eastAsia="de-DE"/>
    </w:rPr>
  </w:style>
  <w:style w:type="paragraph" w:customStyle="1" w:styleId="BereichsberschriftmitNummer">
    <w:name w:val="Bereichsüberschrift mit Nummer"/>
    <w:basedOn w:val="Bereichsberschrift"/>
    <w:next w:val="Standard"/>
    <w:link w:val="BereichsberschriftmitNummerZchn"/>
    <w:autoRedefine/>
    <w:rsid w:val="0081256B"/>
    <w:pPr>
      <w:numPr>
        <w:numId w:val="17"/>
      </w:numPr>
      <w:ind w:hanging="360"/>
    </w:pPr>
    <w:rPr>
      <w:sz w:val="20"/>
    </w:rPr>
  </w:style>
  <w:style w:type="character" w:customStyle="1" w:styleId="BereichsberschriftmitNummerZchn">
    <w:name w:val="Bereichsüberschrift mit Nummer Zchn"/>
    <w:basedOn w:val="BereichsberschriftZchn"/>
    <w:link w:val="BereichsberschriftmitNummer"/>
    <w:rsid w:val="0081256B"/>
    <w:rPr>
      <w:rFonts w:ascii="Calibri" w:eastAsia="Times New Roman" w:hAnsi="Calibri" w:cs="Arial"/>
      <w:b/>
      <w:bCs/>
      <w:sz w:val="20"/>
      <w:szCs w:val="22"/>
      <w:shd w:val="clear" w:color="auto" w:fill="CCCCCC"/>
      <w:lang w:eastAsia="de-DE"/>
    </w:rPr>
  </w:style>
  <w:style w:type="paragraph" w:customStyle="1" w:styleId="BerUnter">
    <w:name w:val="BerÜUnter"/>
    <w:basedOn w:val="Standard"/>
    <w:next w:val="Standard"/>
    <w:link w:val="BerUnterZchn"/>
    <w:qFormat/>
    <w:rsid w:val="00D17A98"/>
    <w:pPr>
      <w:numPr>
        <w:numId w:val="18"/>
      </w:numPr>
      <w:tabs>
        <w:tab w:val="left" w:pos="426"/>
        <w:tab w:val="right" w:pos="9639"/>
      </w:tabs>
      <w:spacing w:after="0"/>
    </w:pPr>
    <w:rPr>
      <w:noProof/>
      <w:lang w:eastAsia="de-DE"/>
    </w:rPr>
  </w:style>
  <w:style w:type="character" w:customStyle="1" w:styleId="BerUnterZchn">
    <w:name w:val="BerÜUnter Zchn"/>
    <w:basedOn w:val="Absatz-Standardschriftart"/>
    <w:link w:val="BerUnter"/>
    <w:rsid w:val="00D17A98"/>
    <w:rPr>
      <w:rFonts w:asciiTheme="majorHAnsi" w:hAnsiTheme="majorHAnsi" w:cstheme="majorHAnsi"/>
      <w:noProof/>
      <w:sz w:val="22"/>
      <w:szCs w:val="22"/>
      <w:lang w:eastAsia="de-DE"/>
    </w:rPr>
  </w:style>
  <w:style w:type="paragraph" w:customStyle="1" w:styleId="BerNummeriert">
    <w:name w:val="BerÜNummeriert"/>
    <w:basedOn w:val="Bereichsberschrift"/>
    <w:next w:val="Standard"/>
    <w:link w:val="BerNummeriertZchn"/>
    <w:qFormat/>
    <w:rsid w:val="00E93511"/>
    <w:pPr>
      <w:numPr>
        <w:numId w:val="19"/>
      </w:numPr>
      <w:tabs>
        <w:tab w:val="left" w:pos="284"/>
      </w:tabs>
      <w:ind w:left="284" w:hanging="284"/>
    </w:pPr>
    <w:rPr>
      <w:sz w:val="20"/>
      <w:szCs w:val="20"/>
    </w:rPr>
  </w:style>
  <w:style w:type="character" w:customStyle="1" w:styleId="BerNummeriertZchn">
    <w:name w:val="BerÜNummeriert Zchn"/>
    <w:basedOn w:val="BereichsberschriftZchn"/>
    <w:link w:val="BerNummeriert"/>
    <w:rsid w:val="00E93511"/>
    <w:rPr>
      <w:rFonts w:asciiTheme="majorHAnsi" w:eastAsia="Times New Roman" w:hAnsiTheme="majorHAnsi" w:cstheme="minorHAnsi"/>
      <w:b/>
      <w:bCs/>
      <w:sz w:val="20"/>
      <w:szCs w:val="20"/>
      <w:shd w:val="clear" w:color="auto" w:fill="CCCCCC"/>
      <w:lang w:eastAsia="de-DE"/>
    </w:rPr>
  </w:style>
  <w:style w:type="paragraph" w:customStyle="1" w:styleId="CodeLsung">
    <w:name w:val="CodeLösung"/>
    <w:basedOn w:val="Code"/>
    <w:link w:val="CodeLsungZchn"/>
    <w:qFormat/>
    <w:rsid w:val="00B1036D"/>
    <w:rPr>
      <w:vanish/>
      <w:color w:val="FF0000"/>
    </w:rPr>
  </w:style>
  <w:style w:type="character" w:customStyle="1" w:styleId="CodeLsungZchn">
    <w:name w:val="CodeLösung Zchn"/>
    <w:basedOn w:val="CodeZchn"/>
    <w:link w:val="CodeLsung"/>
    <w:rsid w:val="00B1036D"/>
    <w:rPr>
      <w:rFonts w:ascii="Courier New" w:hAnsi="Courier New" w:cs="Courier New"/>
      <w:vanish/>
      <w:color w:val="FF0000"/>
      <w:sz w:val="20"/>
      <w:szCs w:val="22"/>
    </w:rPr>
  </w:style>
  <w:style w:type="paragraph" w:customStyle="1" w:styleId="CodeNummeriert">
    <w:name w:val="CodeNummeriert"/>
    <w:basedOn w:val="CodeLsung"/>
    <w:link w:val="CodeNummeriertZchn"/>
    <w:qFormat/>
    <w:rsid w:val="00B1036D"/>
    <w:pPr>
      <w:suppressLineNumbers w:val="0"/>
    </w:pPr>
    <w:rPr>
      <w:vanish w:val="0"/>
      <w:color w:val="auto"/>
    </w:rPr>
  </w:style>
  <w:style w:type="character" w:customStyle="1" w:styleId="CodeNummeriertZchn">
    <w:name w:val="CodeNummeriert Zchn"/>
    <w:basedOn w:val="CodeLsungZchn"/>
    <w:link w:val="CodeNummeriert"/>
    <w:rsid w:val="00B1036D"/>
    <w:rPr>
      <w:rFonts w:ascii="Courier New" w:hAnsi="Courier New" w:cs="Courier New"/>
      <w:vanish w:val="0"/>
      <w:color w:val="FF0000"/>
      <w:sz w:val="20"/>
      <w:szCs w:val="22"/>
    </w:rPr>
  </w:style>
  <w:style w:type="character" w:styleId="Zeilennummer">
    <w:name w:val="line number"/>
    <w:basedOn w:val="Absatz-Standardschriftart"/>
    <w:semiHidden/>
    <w:unhideWhenUsed/>
    <w:rsid w:val="00D17A98"/>
  </w:style>
  <w:style w:type="paragraph" w:customStyle="1" w:styleId="englishTxt">
    <w:name w:val="englishTxt"/>
    <w:basedOn w:val="Standard"/>
    <w:link w:val="englishTxtZchn"/>
    <w:qFormat/>
    <w:rsid w:val="00B1036D"/>
    <w:pPr>
      <w:spacing w:before="40" w:after="40"/>
    </w:pPr>
    <w:rPr>
      <w:rFonts w:ascii="Times New Roman" w:eastAsia="Times New Roman" w:hAnsi="Times New Roman" w:cs="Times New Roman"/>
      <w:i/>
      <w:lang w:val="en-GB" w:eastAsia="de-DE"/>
    </w:rPr>
  </w:style>
  <w:style w:type="character" w:customStyle="1" w:styleId="englishTxtZchn">
    <w:name w:val="englishTxt Zchn"/>
    <w:basedOn w:val="Absatz-Standardschriftart"/>
    <w:link w:val="englishTxt"/>
    <w:rsid w:val="00B1036D"/>
    <w:rPr>
      <w:rFonts w:ascii="Times New Roman" w:eastAsia="Times New Roman" w:hAnsi="Times New Roman" w:cs="Times New Roman"/>
      <w:i/>
      <w:sz w:val="22"/>
      <w:szCs w:val="22"/>
      <w:lang w:val="en-GB" w:eastAsia="de-DE"/>
    </w:rPr>
  </w:style>
  <w:style w:type="character" w:styleId="Fett">
    <w:name w:val="Strong"/>
    <w:basedOn w:val="Absatz-Standardschriftart"/>
    <w:uiPriority w:val="22"/>
    <w:qFormat/>
    <w:rsid w:val="002151E9"/>
    <w:rPr>
      <w:b/>
      <w:bCs/>
    </w:rPr>
  </w:style>
  <w:style w:type="paragraph" w:customStyle="1" w:styleId="ausgeblendet">
    <w:name w:val="ausgeblendet"/>
    <w:basedOn w:val="Standard"/>
    <w:link w:val="ausgeblendetZchn"/>
    <w:qFormat/>
    <w:rsid w:val="005449D2"/>
    <w:pPr>
      <w:spacing w:before="40" w:after="40"/>
    </w:pPr>
    <w:rPr>
      <w:rFonts w:ascii="Calibri" w:eastAsia="Times New Roman" w:hAnsi="Calibri" w:cs="Arial"/>
      <w:vanish/>
      <w:color w:val="FF0000"/>
      <w:lang w:eastAsia="de-DE"/>
    </w:rPr>
  </w:style>
  <w:style w:type="character" w:customStyle="1" w:styleId="ausgeblendetZchn">
    <w:name w:val="ausgeblendet Zchn"/>
    <w:basedOn w:val="Absatz-Standardschriftart"/>
    <w:link w:val="ausgeblendet"/>
    <w:rsid w:val="005449D2"/>
    <w:rPr>
      <w:rFonts w:ascii="Calibri" w:eastAsia="Times New Roman" w:hAnsi="Calibri" w:cs="Arial"/>
      <w:vanish/>
      <w:color w:val="FF0000"/>
      <w:sz w:val="22"/>
      <w:szCs w:val="22"/>
      <w:lang w:eastAsia="de-DE"/>
    </w:rPr>
  </w:style>
  <w:style w:type="paragraph" w:customStyle="1" w:styleId="Quelltext">
    <w:name w:val="Quelltext"/>
    <w:basedOn w:val="Code"/>
    <w:link w:val="QuelltextZchn"/>
    <w:qFormat/>
    <w:rsid w:val="00B1036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character" w:customStyle="1" w:styleId="QuelltextZchn">
    <w:name w:val="Quelltext Zchn"/>
    <w:basedOn w:val="CodeZchn"/>
    <w:link w:val="Quelltext"/>
    <w:rsid w:val="00B1036D"/>
    <w:rPr>
      <w:rFonts w:ascii="Courier New" w:hAnsi="Courier New" w:cs="Courier New"/>
      <w:sz w:val="20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hyperlink" Target="https://www.plantuml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hyperlink" Target="https://www.planttext.com/" TargetMode="Externa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SBME\F&#228;cher\_Vorlagen\Arbeitsblatt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0A86B-6CBA-4AA2-864F-34A7900994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Arbeitsblatt</Template>
  <TotalTime>0</TotalTime>
  <Pages>1</Pages>
  <Words>506</Words>
  <Characters>3195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Carl-Severing-Berufskolleg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</dc:creator>
  <cp:keywords/>
  <dc:description/>
  <cp:lastModifiedBy>Hannes Stein</cp:lastModifiedBy>
  <cp:revision>2</cp:revision>
  <cp:lastPrinted>2015-02-18T16:30:00Z</cp:lastPrinted>
  <dcterms:created xsi:type="dcterms:W3CDTF">2017-11-27T13:27:00Z</dcterms:created>
  <dcterms:modified xsi:type="dcterms:W3CDTF">2019-09-07T16:00:00Z</dcterms:modified>
</cp:coreProperties>
</file>